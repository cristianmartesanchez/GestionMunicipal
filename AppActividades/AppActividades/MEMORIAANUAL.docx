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2066"/>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608"/>
        <w:gridCol w:w="5382"/>
      </w:tblGrid>
      <w:tr w:rsidR="008A7FF4" w:rsidRPr="004C0AD1" w14:paraId="6D4768D3" w14:textId="77777777" w:rsidTr="008A7FF4">
        <w:trPr>
          <w:trHeight w:val="358"/>
        </w:trPr>
        <w:tc>
          <w:tcPr>
            <w:tcW w:w="9990" w:type="dxa"/>
            <w:gridSpan w:val="2"/>
            <w:vAlign w:val="center"/>
          </w:tcPr>
          <w:p w14:paraId="1A2A8BF1" w14:textId="77777777" w:rsidR="008A7FF4" w:rsidRPr="004C0AD1" w:rsidRDefault="008A7FF4" w:rsidP="008A7FF4"/>
        </w:tc>
      </w:tr>
      <w:tr w:rsidR="008A7FF4" w:rsidRPr="004C0AD1" w14:paraId="355C5671" w14:textId="77777777" w:rsidTr="00A275B1">
        <w:trPr>
          <w:trHeight w:val="1197"/>
        </w:trPr>
        <w:tc>
          <w:tcPr>
            <w:tcW w:w="4536" w:type="dxa"/>
            <w:vAlign w:val="center"/>
          </w:tcPr>
          <w:p w14:paraId="678D6368" w14:textId="77777777" w:rsidR="008A7FF4" w:rsidRPr="004C0AD1" w:rsidRDefault="008A7FF4" w:rsidP="008A7FF4">
            <w:r w:rsidRPr="004C0AD1">
              <w:rPr>
                <w:noProof/>
                <w:lang w:val="es-419" w:eastAsia="es-419"/>
              </w:rPr>
              <mc:AlternateContent>
                <mc:Choice Requires="wps">
                  <w:drawing>
                    <wp:inline distT="0" distB="0" distL="0" distR="0" wp14:anchorId="326D01B9" wp14:editId="432FCDDB">
                      <wp:extent cx="2926080" cy="1062990"/>
                      <wp:effectExtent l="0" t="0" r="0" b="3810"/>
                      <wp:docPr id="7" name="Cuadro de texto 7"/>
                      <wp:cNvGraphicFramePr/>
                      <a:graphic xmlns:a="http://schemas.openxmlformats.org/drawingml/2006/main">
                        <a:graphicData uri="http://schemas.microsoft.com/office/word/2010/wordprocessingShape">
                          <wps:wsp>
                            <wps:cNvSpPr txBox="1"/>
                            <wps:spPr>
                              <a:xfrm>
                                <a:off x="0" y="0"/>
                                <a:ext cx="2926080" cy="1062990"/>
                              </a:xfrm>
                              <a:prstGeom prst="rect">
                                <a:avLst/>
                              </a:prstGeom>
                              <a:noFill/>
                              <a:ln w="6350">
                                <a:noFill/>
                              </a:ln>
                            </wps:spPr>
                            <wps:txbx>
                              <w:txbxContent>
                                <w:p w14:paraId="0D105964" w14:textId="77777777" w:rsidR="008A7FF4" w:rsidRPr="002D57F3" w:rsidRDefault="008A7FF4" w:rsidP="008A7FF4">
                                  <w:pPr>
                                    <w:jc w:val="center"/>
                                    <w:rPr>
                                      <w:b/>
                                      <w:sz w:val="28"/>
                                      <w:lang w:val="es-419" w:bidi="es-ES"/>
                                    </w:rPr>
                                  </w:pPr>
                                  <w:r w:rsidRPr="002D57F3">
                                    <w:rPr>
                                      <w:b/>
                                      <w:sz w:val="28"/>
                                      <w:lang w:val="es-419" w:bidi="es-ES"/>
                                    </w:rPr>
                                    <w:t>Carolina Mejía</w:t>
                                  </w:r>
                                </w:p>
                                <w:p w14:paraId="47421BBB" w14:textId="77777777" w:rsidR="008A7FF4" w:rsidRPr="002D57F3" w:rsidRDefault="008A7FF4" w:rsidP="008A7FF4">
                                  <w:pPr>
                                    <w:jc w:val="center"/>
                                    <w:rPr>
                                      <w:sz w:val="28"/>
                                    </w:rPr>
                                  </w:pPr>
                                  <w:r w:rsidRPr="002D57F3">
                                    <w:rPr>
                                      <w:sz w:val="28"/>
                                      <w:lang w:val="es-419" w:bidi="es-ES"/>
                                    </w:rPr>
                                    <w:t>Alcaldesa</w:t>
                                  </w:r>
                                </w:p>
                                <w:p w14:paraId="4E2EBCEF" w14:textId="77777777" w:rsidR="008A7FF4" w:rsidRPr="00A91D75" w:rsidRDefault="008A7FF4" w:rsidP="008A7FF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6D01B9" id="_x0000_t202" coordsize="21600,21600" o:spt="202" path="m,l,21600r21600,l21600,xe">
                      <v:stroke joinstyle="miter"/>
                      <v:path gradientshapeok="t" o:connecttype="rect"/>
                    </v:shapetype>
                    <v:shape id="Cuadro de texto 7" o:spid="_x0000_s1026" type="#_x0000_t202" style="width:230.4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" filled="f" stroked="f" strokeweight=".5pt">
                      <v:textbox>
                        <w:txbxContent>
                          <w:p w14:paraId="0D105964" w14:textId="77777777" w:rsidR="008A7FF4" w:rsidRPr="002D57F3" w:rsidRDefault="008A7FF4" w:rsidP="008A7FF4">
                            <w:pPr>
                              <w:jc w:val="center"/>
                              <w:rPr>
                                <w:b/>
                                <w:sz w:val="28"/>
                                <w:lang w:val="es-419" w:bidi="es-ES"/>
                              </w:rPr>
                            </w:pPr>
                            <w:r w:rsidRPr="002D57F3">
                              <w:rPr>
                                <w:b/>
                                <w:sz w:val="28"/>
                                <w:lang w:val="es-419" w:bidi="es-ES"/>
                              </w:rPr>
                              <w:t>Carolina Mejía</w:t>
                            </w:r>
                          </w:p>
                          <w:p w14:paraId="47421BBB" w14:textId="77777777" w:rsidR="008A7FF4" w:rsidRPr="002D57F3" w:rsidRDefault="008A7FF4" w:rsidP="008A7FF4">
                            <w:pPr>
                              <w:jc w:val="center"/>
                              <w:rPr>
                                <w:sz w:val="28"/>
                              </w:rPr>
                            </w:pPr>
                            <w:r w:rsidRPr="002D57F3">
                              <w:rPr>
                                <w:sz w:val="28"/>
                                <w:lang w:val="es-419" w:bidi="es-ES"/>
                              </w:rPr>
                              <w:t>Alcaldesa</w:t>
                            </w:r>
                          </w:p>
                          <w:p w14:paraId="4E2EBCEF" w14:textId="77777777" w:rsidR="008A7FF4" w:rsidRPr="00A91D75" w:rsidRDefault="008A7FF4" w:rsidP="008A7FF4">
                            <w:pPr>
                              <w:jc w:val="center"/>
                            </w:pPr>
                          </w:p>
                        </w:txbxContent>
                      </v:textbox>
                      <w10:anchorlock/>
                    </v:shape>
                  </w:pict>
                </mc:Fallback>
              </mc:AlternateContent>
            </w:r>
          </w:p>
        </w:tc>
        <w:tc>
          <w:tcPr>
            <w:tcW w:w="5454" w:type="dxa"/>
            <w:vAlign w:val="center"/>
          </w:tcPr>
          <w:p w14:paraId="3C8AD6B9" w14:textId="55B04741" w:rsidR="008A7FF4" w:rsidRPr="004C0AD1" w:rsidRDefault="008A7FF4" w:rsidP="008A7FF4">
            <w:r w:rsidRPr="004C0AD1">
              <w:rPr>
                <w:noProof/>
                <w:lang w:val="es-419" w:eastAsia="es-419"/>
              </w:rPr>
              <mc:AlternateContent>
                <mc:Choice Requires="wps">
                  <w:drawing>
                    <wp:inline distT="0" distB="0" distL="0" distR="0" wp14:anchorId="4AA6BF6F" wp14:editId="57C7B962">
                      <wp:extent cx="3230880" cy="1063255"/>
                      <wp:effectExtent l="0" t="0" r="0" b="3810"/>
                      <wp:docPr id="14" name="Cuadro de texto 14"/>
                      <wp:cNvGraphicFramePr/>
                      <a:graphic xmlns:a="http://schemas.openxmlformats.org/drawingml/2006/main">
                        <a:graphicData uri="http://schemas.microsoft.com/office/word/2010/wordprocessingShape">
                          <wps:wsp>
                            <wps:cNvSpPr txBox="1"/>
                            <wps:spPr>
                              <a:xfrm>
                                <a:off x="0" y="0"/>
                                <a:ext cx="3230880" cy="1063255"/>
                              </a:xfrm>
                              <a:prstGeom prst="rect">
                                <a:avLst/>
                              </a:prstGeom>
                              <a:noFill/>
                              <a:ln w="6350">
                                <a:noFill/>
                              </a:ln>
                            </wps:spPr>
                            <wps:txbx>
                              <w:txbxContent>
                                <w:p w14:paraId="7212FB28" w14:textId="77777777" w:rsidR="008A7FF4" w:rsidRPr="002D57F3" w:rsidRDefault="008A7FF4" w:rsidP="008A7FF4">
                                  <w:pPr>
                                    <w:jc w:val="center"/>
                                    <w:rPr>
                                      <w:b/>
                                      <w:sz w:val="28"/>
                                      <w:lang w:bidi="es-ES"/>
                                    </w:rPr>
                                  </w:pPr>
                                  <w:r w:rsidRPr="002D57F3">
                                    <w:rPr>
                                      <w:b/>
                                      <w:sz w:val="28"/>
                                      <w:lang w:bidi="es-ES"/>
                                    </w:rPr>
                                    <w:t>Stalin Alcántara</w:t>
                                  </w:r>
                                </w:p>
                                <w:p w14:paraId="5D3A21AB" w14:textId="77777777" w:rsidR="008A7FF4" w:rsidRPr="002D57F3" w:rsidRDefault="008A7FF4" w:rsidP="008A7FF4">
                                  <w:pPr>
                                    <w:jc w:val="center"/>
                                    <w:rPr>
                                      <w:sz w:val="28"/>
                                    </w:rPr>
                                  </w:pPr>
                                  <w:r w:rsidRPr="002D57F3">
                                    <w:rPr>
                                      <w:sz w:val="28"/>
                                      <w:lang w:val="es-419" w:bidi="es-ES"/>
                                    </w:rPr>
                                    <w:t>Vicealcalde</w:t>
                                  </w:r>
                                  <w:r w:rsidRPr="002D57F3">
                                    <w:rPr>
                                      <w:sz w:val="28"/>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A6BF6F" id="Cuadro de texto 14" o:spid="_x0000_s1027" type="#_x0000_t202" style="width:254.4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" filled="f" stroked="f" strokeweight=".5pt">
                      <v:textbox>
                        <w:txbxContent>
                          <w:p w14:paraId="7212FB28" w14:textId="77777777" w:rsidR="008A7FF4" w:rsidRPr="002D57F3" w:rsidRDefault="008A7FF4" w:rsidP="008A7FF4">
                            <w:pPr>
                              <w:jc w:val="center"/>
                              <w:rPr>
                                <w:b/>
                                <w:sz w:val="28"/>
                                <w:lang w:bidi="es-ES"/>
                              </w:rPr>
                            </w:pPr>
                            <w:r w:rsidRPr="002D57F3">
                              <w:rPr>
                                <w:b/>
                                <w:sz w:val="28"/>
                                <w:lang w:bidi="es-ES"/>
                              </w:rPr>
                              <w:t>Stalin Alcántara</w:t>
                            </w:r>
                          </w:p>
                          <w:p w14:paraId="5D3A21AB" w14:textId="77777777" w:rsidR="008A7FF4" w:rsidRPr="002D57F3" w:rsidRDefault="008A7FF4" w:rsidP="008A7FF4">
                            <w:pPr>
                              <w:jc w:val="center"/>
                              <w:rPr>
                                <w:sz w:val="28"/>
                              </w:rPr>
                            </w:pPr>
                            <w:r w:rsidRPr="002D57F3">
                              <w:rPr>
                                <w:sz w:val="28"/>
                                <w:lang w:val="es-419" w:bidi="es-ES"/>
                              </w:rPr>
                              <w:t>Vicealcalde</w:t>
                            </w:r>
                            <w:r w:rsidRPr="002D57F3">
                              <w:rPr>
                                <w:sz w:val="28"/>
                                <w:lang w:bidi="es-ES"/>
                              </w:rPr>
                              <w:t xml:space="preserve"> </w:t>
                            </w:r>
                          </w:p>
                        </w:txbxContent>
                      </v:textbox>
                      <w10:anchorlock/>
                    </v:shape>
                  </w:pict>
                </mc:Fallback>
              </mc:AlternateContent>
            </w:r>
          </w:p>
        </w:tc>
      </w:tr>
    </w:tbl>
    <w:p w14:paraId="6F862E67" w14:textId="77777777" w:rsidR="001E59F3" w:rsidRPr="004C0AD1" w:rsidRDefault="003210CE" w:rsidP="00A91D75">
      <w:r>
        <w:rPr>
          <w:noProof/>
          <w:lang w:val="es-419" w:eastAsia="es-419"/>
        </w:rPr>
        <w:drawing>
          <wp:anchor distT="0" distB="0" distL="114300" distR="114300" simplePos="0" relativeHeight="251646976" behindDoc="0" locked="0" layoutInCell="1" allowOverlap="1" wp14:anchorId="4D0B448C" wp14:editId="07777777">
            <wp:simplePos x="0" y="0"/>
            <wp:positionH relativeFrom="column">
              <wp:posOffset>-304800</wp:posOffset>
            </wp:positionH>
            <wp:positionV relativeFrom="paragraph">
              <wp:posOffset>0</wp:posOffset>
            </wp:positionV>
            <wp:extent cx="5004000" cy="1432644"/>
            <wp:effectExtent l="0" t="0" r="6350" b="0"/>
            <wp:wrapNone/>
            <wp:docPr id="3" name="Imagen 3" descr="http://adn.gob.do/images/ad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n.gob.do/images/ad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000" cy="14326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AD1">
        <w:rPr>
          <w:noProof/>
          <w:lang w:val="es-419" w:eastAsia="es-419"/>
        </w:rPr>
        <w:t xml:space="preserve"> </w:t>
      </w:r>
      <w:r>
        <w:rPr>
          <w:noProof/>
          <w:lang w:val="es-419" w:eastAsia="es-419"/>
        </w:rPr>
        <w:drawing>
          <wp:anchor distT="0" distB="0" distL="114300" distR="114300" simplePos="0" relativeHeight="251644928" behindDoc="1" locked="0" layoutInCell="1" allowOverlap="1" wp14:anchorId="05AECB4C" wp14:editId="07777777">
            <wp:simplePos x="0" y="0"/>
            <wp:positionH relativeFrom="margin">
              <wp:posOffset>-403225</wp:posOffset>
            </wp:positionH>
            <wp:positionV relativeFrom="paragraph">
              <wp:posOffset>1752600</wp:posOffset>
            </wp:positionV>
            <wp:extent cx="6929120" cy="5196840"/>
            <wp:effectExtent l="0" t="0" r="5080" b="3810"/>
            <wp:wrapNone/>
            <wp:docPr id="1" name="Imagen 1" descr="https://storage.googleapis.com/mmc-elcaribe-bucket/uploads/2020/12/a5b3796f-alcaldia-distrito-nacional-5fd3e938c28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mmc-elcaribe-bucket/uploads/2020/12/a5b3796f-alcaldia-distrito-nacional-5fd3e938c284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9120" cy="5196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0AD1">
        <w:rPr>
          <w:noProof/>
          <w:lang w:val="es-419" w:eastAsia="es-419"/>
        </w:rPr>
        <mc:AlternateContent>
          <mc:Choice Requires="wps">
            <w:drawing>
              <wp:anchor distT="0" distB="0" distL="114300" distR="114300" simplePos="0" relativeHeight="251640832" behindDoc="1" locked="0" layoutInCell="1" allowOverlap="1" wp14:anchorId="6B8171AB" wp14:editId="5FF2ABC0">
                <wp:simplePos x="0" y="0"/>
                <wp:positionH relativeFrom="column">
                  <wp:posOffset>-533400</wp:posOffset>
                </wp:positionH>
                <wp:positionV relativeFrom="page">
                  <wp:posOffset>2057400</wp:posOffset>
                </wp:positionV>
                <wp:extent cx="6004560" cy="35496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6004560" cy="35496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7BD32BF2">
              <v:rect id="Rectángulo 2" style="position:absolute;margin-left:-42pt;margin-top:162pt;width:472.8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rectángulo de color" o:spid="_x0000_s1026" fillcolor="#f3d569 [3204]" stroked="f" strokeweight="2pt" w14:anchorId="6B5BAA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">
                <w10:wrap anchory="page"/>
              </v:rect>
            </w:pict>
          </mc:Fallback>
        </mc:AlternateContent>
      </w:r>
    </w:p>
    <w:tbl>
      <w:tblPr>
        <w:tblpPr w:leftFromText="180" w:rightFromText="180" w:vertAnchor="text" w:tblpX="-19" w:tblpY="8244"/>
        <w:tblW w:w="1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129"/>
      </w:tblGrid>
      <w:tr w:rsidR="00A91D75" w:rsidRPr="004C0AD1" w14:paraId="6129400A" w14:textId="77777777" w:rsidTr="00E2530A">
        <w:trPr>
          <w:trHeight w:val="1245"/>
        </w:trPr>
        <w:tc>
          <w:tcPr>
            <w:tcW w:w="11129" w:type="dxa"/>
            <w:tcBorders>
              <w:top w:val="nil"/>
              <w:left w:val="nil"/>
              <w:bottom w:val="nil"/>
              <w:right w:val="nil"/>
            </w:tcBorders>
            <w:vAlign w:val="center"/>
          </w:tcPr>
          <w:p w14:paraId="1DF8D777" w14:textId="77777777" w:rsidR="00A91D75" w:rsidRPr="004C0AD1" w:rsidRDefault="00C6323A" w:rsidP="00A91D75">
            <w:pPr>
              <w:pStyle w:val="Title"/>
              <w:framePr w:hSpace="0" w:wrap="auto" w:vAnchor="margin" w:xAlign="left" w:yAlign="inline"/>
            </w:pPr>
            <w:r w:rsidRPr="004C0AD1">
              <w:rPr>
                <w:noProof/>
                <w:lang w:val="es-419" w:eastAsia="es-419"/>
              </w:rPr>
              <mc:AlternateContent>
                <mc:Choice Requires="wps">
                  <w:drawing>
                    <wp:anchor distT="0" distB="0" distL="114300" distR="114300" simplePos="0" relativeHeight="251645952" behindDoc="1" locked="0" layoutInCell="1" allowOverlap="1" wp14:anchorId="2406B5E5" wp14:editId="6611107C">
                      <wp:simplePos x="0" y="0"/>
                      <wp:positionH relativeFrom="column">
                        <wp:posOffset>-718820</wp:posOffset>
                      </wp:positionH>
                      <wp:positionV relativeFrom="page">
                        <wp:posOffset>-91440</wp:posOffset>
                      </wp:positionV>
                      <wp:extent cx="6507480" cy="1570990"/>
                      <wp:effectExtent l="0" t="0" r="7620" b="0"/>
                      <wp:wrapNone/>
                      <wp:docPr id="4" name="Rectángulo: Una sola esquina cortada 4" descr="rectángulo de color"/>
                      <wp:cNvGraphicFramePr/>
                      <a:graphic xmlns:a="http://schemas.openxmlformats.org/drawingml/2006/main">
                        <a:graphicData uri="http://schemas.microsoft.com/office/word/2010/wordprocessingShape">
                          <wps:wsp>
                            <wps:cNvSpPr/>
                            <wps:spPr>
                              <a:xfrm flipV="1">
                                <a:off x="0" y="0"/>
                                <a:ext cx="6507480"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2B693" id="Rectángulo: Una sola esquina cortada 4" o:spid="_x0000_s1026" alt="rectángulo de color" style="position:absolute;margin-left:-56.6pt;margin-top:-7.2pt;width:512.4pt;height:123.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50748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" path="m,l5756248,r751232,751232l6507480,1570990,,1570990,,xe" fillcolor="#3a3363 [3215]" stroked="f">
                      <v:path arrowok="t" o:connecttype="custom" o:connectlocs="0,0;5756248,0;6507480,751232;6507480,1570990;0,1570990;0,0" o:connectangles="0,0,0,0,0,0"/>
                      <w10:wrap anchory="page"/>
                    </v:shape>
                  </w:pict>
                </mc:Fallback>
              </mc:AlternateContent>
            </w:r>
            <w:r w:rsidR="003210CE">
              <w:rPr>
                <w:lang w:val="es-419" w:bidi="es-ES"/>
              </w:rPr>
              <w:t xml:space="preserve">MEMORIA </w:t>
            </w:r>
            <w:r w:rsidR="00A91D75" w:rsidRPr="004C0AD1">
              <w:rPr>
                <w:lang w:bidi="es-ES"/>
              </w:rPr>
              <w:t>ANUAL</w:t>
            </w:r>
          </w:p>
          <w:p w14:paraId="65B281B9" w14:textId="77777777" w:rsidR="00A91D75" w:rsidRPr="004C0AD1" w:rsidRDefault="003210CE" w:rsidP="00A91D75">
            <w:pPr>
              <w:pStyle w:val="Title"/>
              <w:framePr w:hSpace="0" w:wrap="auto" w:vAnchor="margin" w:xAlign="left" w:yAlign="inline"/>
            </w:pPr>
            <w:r>
              <w:rPr>
                <w:lang w:bidi="es-ES"/>
              </w:rPr>
              <w:t>2021</w:t>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sdtContent>
        <w:p w14:paraId="5576A407" w14:textId="77777777" w:rsidR="00E523C3" w:rsidRPr="004C0AD1" w:rsidRDefault="00CB27A1" w:rsidP="00E523C3">
          <w:pPr>
            <w:pStyle w:val="TOCHeading"/>
          </w:pPr>
          <w:r w:rsidRPr="004C0AD1">
            <w:rPr>
              <w:noProof/>
              <w:lang w:val="es-419" w:eastAsia="es-419"/>
            </w:rPr>
            <mc:AlternateContent>
              <mc:Choice Requires="wps">
                <w:drawing>
                  <wp:anchor distT="0" distB="0" distL="114300" distR="114300" simplePos="0" relativeHeight="251639807" behindDoc="1" locked="0" layoutInCell="1" allowOverlap="1" wp14:anchorId="7A47E979" wp14:editId="6613D4D3">
                    <wp:simplePos x="0" y="0"/>
                    <wp:positionH relativeFrom="column">
                      <wp:posOffset>-760095</wp:posOffset>
                    </wp:positionH>
                    <wp:positionV relativeFrom="page">
                      <wp:posOffset>0</wp:posOffset>
                    </wp:positionV>
                    <wp:extent cx="7836535" cy="10687050"/>
                    <wp:effectExtent l="0" t="0" r="0" b="0"/>
                    <wp:wrapNone/>
                    <wp:docPr id="31" name="Rectángulo 31" descr="fondo de página contenido de colo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0A3774C7">
                  <v:rect id="Rectángulo 31" style="position:absolute;margin-left:-59.85pt;margin-top:0;width:617.05pt;height:841.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fondo de página contenido de color" o:spid="_x0000_s1026" fillcolor="#f3d569 [3204]" stroked="f" strokeweight="2pt" w14:anchorId="0050FE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">
                    <w10:wrap anchory="page"/>
                  </v:rect>
                </w:pict>
              </mc:Fallback>
            </mc:AlternateContent>
          </w:r>
          <w:r w:rsidR="00D476F7" w:rsidRPr="004C0AD1">
            <w:rPr>
              <w:lang w:bidi="es-ES"/>
            </w:rPr>
            <w:t>TABLA DE CONTENIDO</w:t>
          </w:r>
        </w:p>
        <w:p w14:paraId="78B46F22" w14:textId="1052DEC5" w:rsidR="00117734" w:rsidRDefault="00E523C3">
          <w:pPr>
            <w:pStyle w:val="TOC1"/>
            <w:rPr>
              <w:rFonts w:eastAsiaTheme="minorEastAsia"/>
              <w:color w:val="auto"/>
              <w:kern w:val="0"/>
              <w:sz w:val="22"/>
              <w:szCs w:val="22"/>
              <w:lang w:val="en-US" w:eastAsia="en-US"/>
            </w:rPr>
          </w:pPr>
          <w:r w:rsidRPr="004C0AD1">
            <w:rPr>
              <w:noProof w:val="0"/>
              <w:lang w:bidi="es-ES"/>
            </w:rPr>
            <w:fldChar w:fldCharType="begin"/>
          </w:r>
          <w:r w:rsidRPr="004C0AD1">
            <w:rPr>
              <w:noProof w:val="0"/>
              <w:lang w:bidi="es-ES"/>
            </w:rPr>
            <w:instrText xml:space="preserve"> TOC \o "1-3" \h \z \u </w:instrText>
          </w:r>
          <w:r w:rsidRPr="004C0AD1">
            <w:rPr>
              <w:noProof w:val="0"/>
              <w:lang w:bidi="es-ES"/>
            </w:rPr>
            <w:fldChar w:fldCharType="separate"/>
          </w:r>
          <w:hyperlink w:anchor="_Toc76142940" w:history="1">
            <w:r w:rsidR="00117734" w:rsidRPr="005B7CB5">
              <w:rPr>
                <w:rStyle w:val="Hyperlink"/>
                <w:lang w:val="es-419" w:bidi="es-ES"/>
              </w:rPr>
              <w:t>Palabras de la alcaldesa</w:t>
            </w:r>
            <w:r w:rsidR="00117734">
              <w:rPr>
                <w:webHidden/>
              </w:rPr>
              <w:tab/>
            </w:r>
            <w:r w:rsidR="00117734">
              <w:rPr>
                <w:webHidden/>
              </w:rPr>
              <w:fldChar w:fldCharType="begin"/>
            </w:r>
            <w:r w:rsidR="00117734">
              <w:rPr>
                <w:webHidden/>
              </w:rPr>
              <w:instrText xml:space="preserve"> PAGEREF _Toc76142940 \h </w:instrText>
            </w:r>
            <w:r w:rsidR="00117734">
              <w:rPr>
                <w:webHidden/>
              </w:rPr>
            </w:r>
            <w:r w:rsidR="00117734">
              <w:rPr>
                <w:webHidden/>
              </w:rPr>
              <w:fldChar w:fldCharType="separate"/>
            </w:r>
            <w:r w:rsidR="00117734">
              <w:rPr>
                <w:webHidden/>
              </w:rPr>
              <w:t>1</w:t>
            </w:r>
            <w:r w:rsidR="00117734">
              <w:rPr>
                <w:webHidden/>
              </w:rPr>
              <w:fldChar w:fldCharType="end"/>
            </w:r>
          </w:hyperlink>
        </w:p>
        <w:p w14:paraId="3D186ABB" w14:textId="322B9AD8" w:rsidR="00117734" w:rsidRDefault="00117734">
          <w:pPr>
            <w:pStyle w:val="TOC1"/>
            <w:rPr>
              <w:rFonts w:eastAsiaTheme="minorEastAsia"/>
              <w:color w:val="auto"/>
              <w:kern w:val="0"/>
              <w:sz w:val="22"/>
              <w:szCs w:val="22"/>
              <w:lang w:val="en-US" w:eastAsia="en-US"/>
            </w:rPr>
          </w:pPr>
          <w:hyperlink w:anchor="_Toc76142941" w:history="1">
            <w:r w:rsidRPr="005B7CB5">
              <w:rPr>
                <w:rStyle w:val="Hyperlink"/>
                <w:lang w:val="es-419" w:bidi="es-ES"/>
              </w:rPr>
              <w:t>Concejo de regidores</w:t>
            </w:r>
            <w:r>
              <w:rPr>
                <w:webHidden/>
              </w:rPr>
              <w:tab/>
            </w:r>
            <w:r>
              <w:rPr>
                <w:webHidden/>
              </w:rPr>
              <w:fldChar w:fldCharType="begin"/>
            </w:r>
            <w:r>
              <w:rPr>
                <w:webHidden/>
              </w:rPr>
              <w:instrText xml:space="preserve"> PAGEREF _Toc76142941 \h </w:instrText>
            </w:r>
            <w:r>
              <w:rPr>
                <w:webHidden/>
              </w:rPr>
            </w:r>
            <w:r>
              <w:rPr>
                <w:webHidden/>
              </w:rPr>
              <w:fldChar w:fldCharType="separate"/>
            </w:r>
            <w:r>
              <w:rPr>
                <w:webHidden/>
              </w:rPr>
              <w:t>1</w:t>
            </w:r>
            <w:r>
              <w:rPr>
                <w:webHidden/>
              </w:rPr>
              <w:fldChar w:fldCharType="end"/>
            </w:r>
          </w:hyperlink>
        </w:p>
        <w:p w14:paraId="6CC359AE" w14:textId="59B0CB12" w:rsidR="00117734" w:rsidRDefault="00117734">
          <w:pPr>
            <w:pStyle w:val="TOC2"/>
            <w:tabs>
              <w:tab w:val="right" w:leader="underscore" w:pos="4604"/>
            </w:tabs>
            <w:rPr>
              <w:rFonts w:eastAsiaTheme="minorEastAsia"/>
              <w:noProof/>
              <w:color w:val="auto"/>
              <w:sz w:val="22"/>
              <w:szCs w:val="22"/>
              <w:lang w:val="en-US" w:eastAsia="en-US"/>
            </w:rPr>
          </w:pPr>
          <w:hyperlink w:anchor="_Toc76142942" w:history="1">
            <w:r w:rsidRPr="005B7CB5">
              <w:rPr>
                <w:rStyle w:val="Hyperlink"/>
                <w:noProof/>
                <w:lang w:val="es-419"/>
              </w:rPr>
              <w:t>Miembros</w:t>
            </w:r>
            <w:r>
              <w:rPr>
                <w:noProof/>
                <w:webHidden/>
              </w:rPr>
              <w:tab/>
            </w:r>
            <w:r>
              <w:rPr>
                <w:noProof/>
                <w:webHidden/>
              </w:rPr>
              <w:fldChar w:fldCharType="begin"/>
            </w:r>
            <w:r>
              <w:rPr>
                <w:noProof/>
                <w:webHidden/>
              </w:rPr>
              <w:instrText xml:space="preserve"> PAGEREF _Toc76142942 \h </w:instrText>
            </w:r>
            <w:r>
              <w:rPr>
                <w:noProof/>
                <w:webHidden/>
              </w:rPr>
            </w:r>
            <w:r>
              <w:rPr>
                <w:noProof/>
                <w:webHidden/>
              </w:rPr>
              <w:fldChar w:fldCharType="separate"/>
            </w:r>
            <w:r>
              <w:rPr>
                <w:noProof/>
                <w:webHidden/>
              </w:rPr>
              <w:t>1</w:t>
            </w:r>
            <w:r>
              <w:rPr>
                <w:noProof/>
                <w:webHidden/>
              </w:rPr>
              <w:fldChar w:fldCharType="end"/>
            </w:r>
          </w:hyperlink>
        </w:p>
        <w:p w14:paraId="1D544892" w14:textId="0ED8D49F" w:rsidR="00117734" w:rsidRDefault="00117734">
          <w:pPr>
            <w:pStyle w:val="TOC1"/>
            <w:rPr>
              <w:rFonts w:eastAsiaTheme="minorEastAsia"/>
              <w:color w:val="auto"/>
              <w:kern w:val="0"/>
              <w:sz w:val="22"/>
              <w:szCs w:val="22"/>
              <w:lang w:val="en-US" w:eastAsia="en-US"/>
            </w:rPr>
          </w:pPr>
          <w:hyperlink w:anchor="_Toc76142943" w:history="1">
            <w:r w:rsidRPr="005B7CB5">
              <w:rPr>
                <w:rStyle w:val="Hyperlink"/>
                <w:lang w:val="es-419"/>
              </w:rPr>
              <w:t>Actividades realizadas 2019 - 2020</w:t>
            </w:r>
            <w:r>
              <w:rPr>
                <w:webHidden/>
              </w:rPr>
              <w:tab/>
            </w:r>
            <w:r>
              <w:rPr>
                <w:webHidden/>
              </w:rPr>
              <w:fldChar w:fldCharType="begin"/>
            </w:r>
            <w:r>
              <w:rPr>
                <w:webHidden/>
              </w:rPr>
              <w:instrText xml:space="preserve"> PAGEREF _Toc76142943 \h </w:instrText>
            </w:r>
            <w:r>
              <w:rPr>
                <w:webHidden/>
              </w:rPr>
            </w:r>
            <w:r>
              <w:rPr>
                <w:webHidden/>
              </w:rPr>
              <w:fldChar w:fldCharType="separate"/>
            </w:r>
            <w:r>
              <w:rPr>
                <w:webHidden/>
              </w:rPr>
              <w:t>1</w:t>
            </w:r>
            <w:r>
              <w:rPr>
                <w:webHidden/>
              </w:rPr>
              <w:fldChar w:fldCharType="end"/>
            </w:r>
          </w:hyperlink>
        </w:p>
        <w:p w14:paraId="5A39BBE3" w14:textId="4570D34B" w:rsidR="00E523C3" w:rsidRPr="004C0AD1" w:rsidRDefault="00E523C3">
          <w:r w:rsidRPr="004C0AD1">
            <w:rPr>
              <w:b/>
              <w:lang w:bidi="es-ES"/>
            </w:rPr>
            <w:fldChar w:fldCharType="end"/>
          </w:r>
        </w:p>
      </w:sdtContent>
    </w:sdt>
    <w:p w14:paraId="41C8F396" w14:textId="77777777" w:rsidR="0004377B" w:rsidRDefault="0004377B" w:rsidP="00E523C3">
      <w:pPr>
        <w:pStyle w:val="Heading1"/>
        <w:rPr>
          <w:lang w:val="es-419" w:bidi="es-ES"/>
        </w:rPr>
        <w:sectPr w:rsidR="0004377B" w:rsidSect="001A7CF6">
          <w:headerReference w:type="default" r:id="rId14"/>
          <w:footerReference w:type="default" r:id="rId15"/>
          <w:headerReference w:type="first" r:id="rId16"/>
          <w:footerReference w:type="first" r:id="rId17"/>
          <w:pgSz w:w="12240" w:h="15840" w:code="1"/>
          <w:pgMar w:top="720" w:right="1152" w:bottom="720" w:left="1152" w:header="0" w:footer="0" w:gutter="0"/>
          <w:pgNumType w:start="1" w:chapStyle="1"/>
          <w:cols w:num="2" w:space="708"/>
          <w:titlePg/>
          <w:docGrid w:linePitch="360"/>
        </w:sectPr>
      </w:pPr>
      <w:bookmarkStart w:id="0" w:name="_Hlk501114800"/>
    </w:p>
    <w:p w14:paraId="0A3098AE" w14:textId="77777777" w:rsidR="00184B35" w:rsidRPr="002D57F3" w:rsidRDefault="002D57F3" w:rsidP="00E523C3">
      <w:pPr>
        <w:pStyle w:val="Heading1"/>
        <w:rPr>
          <w:lang w:val="es-419"/>
        </w:rPr>
      </w:pPr>
      <w:bookmarkStart w:id="1" w:name="_Toc76142940"/>
      <w:r>
        <w:rPr>
          <w:lang w:val="es-419" w:bidi="es-ES"/>
        </w:rPr>
        <w:lastRenderedPageBreak/>
        <w:t>Palabras de la alcaldesa</w:t>
      </w:r>
      <w:bookmarkEnd w:id="1"/>
    </w:p>
    <w:tbl>
      <w:tblPr>
        <w:tblpPr w:leftFromText="180" w:rightFromText="180" w:vertAnchor="text" w:tblpY="-72"/>
        <w:tblW w:w="102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364"/>
      </w:tblGrid>
      <w:tr w:rsidR="0004377B" w:rsidRPr="004C0AD1" w14:paraId="2E7C4D23" w14:textId="77777777" w:rsidTr="008F2DDF">
        <w:trPr>
          <w:trHeight w:val="10557"/>
        </w:trPr>
        <w:tc>
          <w:tcPr>
            <w:tcW w:w="10207" w:type="dxa"/>
            <w:tcBorders>
              <w:top w:val="nil"/>
              <w:left w:val="nil"/>
              <w:bottom w:val="nil"/>
              <w:right w:val="nil"/>
            </w:tcBorders>
            <w:shd w:val="clear" w:color="auto" w:fill="E5E3F0" w:themeFill="text1" w:themeFillTint="1A"/>
            <w:vAlign w:val="center"/>
          </w:tcPr>
          <w:bookmarkEnd w:id="0"/>
          <w:p w14:paraId="708FF8A3" w14:textId="77777777" w:rsidR="0004377B" w:rsidRPr="004C0AD1" w:rsidRDefault="0004377B" w:rsidP="002E5361">
            <w:pPr>
              <w:pStyle w:val="Signature"/>
              <w:spacing w:before="0"/>
              <w:jc w:val="center"/>
            </w:pPr>
            <w:r w:rsidRPr="004C0AD1">
              <w:rPr>
                <w:noProof/>
                <w:lang w:val="es-419" w:eastAsia="es-419"/>
              </w:rPr>
              <mc:AlternateContent>
                <mc:Choice Requires="wps">
                  <w:drawing>
                    <wp:inline distT="0" distB="0" distL="0" distR="0" wp14:anchorId="3E590C0F" wp14:editId="31827F62">
                      <wp:extent cx="6444000" cy="6469380"/>
                      <wp:effectExtent l="0" t="0" r="0" b="7620"/>
                      <wp:docPr id="5" name="Cuadro de texto 5" descr="Barra lateral"/>
                      <wp:cNvGraphicFramePr/>
                      <a:graphic xmlns:a="http://schemas.openxmlformats.org/drawingml/2006/main">
                        <a:graphicData uri="http://schemas.microsoft.com/office/word/2010/wordprocessingShape">
                          <wps:wsp>
                            <wps:cNvSpPr txBox="1"/>
                            <wps:spPr>
                              <a:xfrm>
                                <a:off x="0" y="0"/>
                                <a:ext cx="6444000" cy="6469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3D3EC" w14:textId="77777777" w:rsidR="0004377B" w:rsidRPr="00F619EA" w:rsidRDefault="0004377B" w:rsidP="0004377B">
                                  <w:pPr>
                                    <w:pStyle w:val="Quote"/>
                                    <w:rPr>
                                      <w:rStyle w:val="QuoteChar"/>
                                      <w:iCs/>
                                      <w:color w:val="2B264A" w:themeColor="text2" w:themeShade="BF"/>
                                      <w:sz w:val="32"/>
                                      <w:lang w:val="es-419"/>
                                    </w:rPr>
                                  </w:pPr>
                                </w:p>
                                <w:p w14:paraId="761ABC79"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32"/>
                                      <w:lang w:val="es-419"/>
                                    </w:rPr>
                                    <w:t>“</w:t>
                                  </w:r>
                                  <w:r w:rsidRPr="00F619EA">
                                    <w:rPr>
                                      <w:rStyle w:val="QuoteChar"/>
                                      <w:iCs/>
                                      <w:color w:val="2B264A" w:themeColor="text2" w:themeShade="BF"/>
                                      <w:sz w:val="28"/>
                                    </w:rPr>
                                    <w:t>Digo con toda mi fuerza que, para mí, estar aquí como mujer electa a la Alcaldía de Santo Domingo, es un privilegio del que estoy consciente y en nombre de todos los que me acompañarán en esta misión, les agradezco por su confianza y apoyo.</w:t>
                                  </w:r>
                                </w:p>
                                <w:p w14:paraId="0D0B940D" w14:textId="77777777" w:rsidR="0004377B" w:rsidRPr="00F619EA" w:rsidRDefault="0004377B" w:rsidP="0004377B">
                                  <w:pPr>
                                    <w:pStyle w:val="Quote"/>
                                    <w:rPr>
                                      <w:rStyle w:val="QuoteChar"/>
                                      <w:iCs/>
                                      <w:color w:val="2B264A" w:themeColor="text2" w:themeShade="BF"/>
                                      <w:sz w:val="28"/>
                                    </w:rPr>
                                  </w:pPr>
                                </w:p>
                                <w:p w14:paraId="4F046422"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 xml:space="preserve">No solo es un privilegio, es también una responsabilidad para con nuestro género teniendo la dicha de poder seguir el ejemplo de tantas mujeres que a lo largo de la historia han dejado una huella indeleble en el forjado del destino de nuestra nación: Anacaona, </w:t>
                                  </w:r>
                                  <w:proofErr w:type="spellStart"/>
                                  <w:r w:rsidRPr="00F619EA">
                                    <w:rPr>
                                      <w:rStyle w:val="QuoteChar"/>
                                      <w:iCs/>
                                      <w:color w:val="2B264A" w:themeColor="text2" w:themeShade="BF"/>
                                      <w:sz w:val="28"/>
                                    </w:rPr>
                                    <w:t>Maria</w:t>
                                  </w:r>
                                  <w:proofErr w:type="spellEnd"/>
                                  <w:r w:rsidRPr="00F619EA">
                                    <w:rPr>
                                      <w:rStyle w:val="QuoteChar"/>
                                      <w:iCs/>
                                      <w:color w:val="2B264A" w:themeColor="text2" w:themeShade="BF"/>
                                      <w:sz w:val="28"/>
                                    </w:rPr>
                                    <w:t xml:space="preserve"> Trinidad </w:t>
                                  </w:r>
                                  <w:proofErr w:type="spellStart"/>
                                  <w:r w:rsidRPr="00F619EA">
                                    <w:rPr>
                                      <w:rStyle w:val="QuoteChar"/>
                                      <w:iCs/>
                                      <w:color w:val="2B264A" w:themeColor="text2" w:themeShade="BF"/>
                                      <w:sz w:val="28"/>
                                    </w:rPr>
                                    <w:t>Sanchez</w:t>
                                  </w:r>
                                  <w:proofErr w:type="spellEnd"/>
                                  <w:r w:rsidRPr="00F619EA">
                                    <w:rPr>
                                      <w:rStyle w:val="QuoteChar"/>
                                      <w:iCs/>
                                      <w:color w:val="2B264A" w:themeColor="text2" w:themeShade="BF"/>
                                      <w:sz w:val="28"/>
                                    </w:rPr>
                                    <w:t xml:space="preserve">, </w:t>
                                  </w:r>
                                  <w:proofErr w:type="spellStart"/>
                                  <w:r w:rsidRPr="00F619EA">
                                    <w:rPr>
                                      <w:rStyle w:val="QuoteChar"/>
                                      <w:iCs/>
                                      <w:color w:val="2B264A" w:themeColor="text2" w:themeShade="BF"/>
                                      <w:sz w:val="28"/>
                                    </w:rPr>
                                    <w:t>Concepcion</w:t>
                                  </w:r>
                                  <w:proofErr w:type="spellEnd"/>
                                  <w:r w:rsidRPr="00F619EA">
                                    <w:rPr>
                                      <w:rStyle w:val="QuoteChar"/>
                                      <w:iCs/>
                                      <w:color w:val="2B264A" w:themeColor="text2" w:themeShade="BF"/>
                                      <w:sz w:val="28"/>
                                    </w:rPr>
                                    <w:t xml:space="preserve"> Bona, Juan </w:t>
                                  </w:r>
                                  <w:proofErr w:type="spellStart"/>
                                  <w:r w:rsidRPr="00F619EA">
                                    <w:rPr>
                                      <w:rStyle w:val="QuoteChar"/>
                                      <w:iCs/>
                                      <w:color w:val="2B264A" w:themeColor="text2" w:themeShade="BF"/>
                                      <w:sz w:val="28"/>
                                    </w:rPr>
                                    <w:t>Saltitopa</w:t>
                                  </w:r>
                                  <w:proofErr w:type="spellEnd"/>
                                  <w:r w:rsidRPr="00F619EA">
                                    <w:rPr>
                                      <w:rStyle w:val="QuoteChar"/>
                                      <w:iCs/>
                                      <w:color w:val="2B264A" w:themeColor="text2" w:themeShade="BF"/>
                                      <w:sz w:val="28"/>
                                    </w:rPr>
                                    <w:t xml:space="preserve">, Mama Tingo, Ercilia Pepín, Abigail </w:t>
                                  </w:r>
                                  <w:proofErr w:type="spellStart"/>
                                  <w:r w:rsidRPr="00F619EA">
                                    <w:rPr>
                                      <w:rStyle w:val="QuoteChar"/>
                                      <w:iCs/>
                                      <w:color w:val="2B264A" w:themeColor="text2" w:themeShade="BF"/>
                                      <w:sz w:val="28"/>
                                    </w:rPr>
                                    <w:t>Mejia</w:t>
                                  </w:r>
                                  <w:proofErr w:type="spellEnd"/>
                                  <w:r w:rsidRPr="00F619EA">
                                    <w:rPr>
                                      <w:rStyle w:val="QuoteChar"/>
                                      <w:iCs/>
                                      <w:color w:val="2B264A" w:themeColor="text2" w:themeShade="BF"/>
                                      <w:sz w:val="28"/>
                                    </w:rPr>
                                    <w:t xml:space="preserve">, Salome Ureña, Magaly Pineda y nuestras mariposas, Patria, Minerva y </w:t>
                                  </w:r>
                                  <w:proofErr w:type="spellStart"/>
                                  <w:r w:rsidRPr="00F619EA">
                                    <w:rPr>
                                      <w:rStyle w:val="QuoteChar"/>
                                      <w:iCs/>
                                      <w:color w:val="2B264A" w:themeColor="text2" w:themeShade="BF"/>
                                      <w:sz w:val="28"/>
                                    </w:rPr>
                                    <w:t>Maria</w:t>
                                  </w:r>
                                  <w:proofErr w:type="spellEnd"/>
                                  <w:r w:rsidRPr="00F619EA">
                                    <w:rPr>
                                      <w:rStyle w:val="QuoteChar"/>
                                      <w:iCs/>
                                      <w:color w:val="2B264A" w:themeColor="text2" w:themeShade="BF"/>
                                      <w:sz w:val="28"/>
                                    </w:rPr>
                                    <w:t xml:space="preserve"> Teresa, entre muchas otras. Además, Marina, Gregoria, Rosa e Isabel quienes me han servido de inspiración y de guía. </w:t>
                                  </w:r>
                                </w:p>
                                <w:p w14:paraId="0E27B00A" w14:textId="77777777" w:rsidR="0004377B" w:rsidRPr="00F619EA" w:rsidRDefault="0004377B" w:rsidP="0004377B">
                                  <w:pPr>
                                    <w:pStyle w:val="Quote"/>
                                    <w:rPr>
                                      <w:rStyle w:val="QuoteChar"/>
                                      <w:iCs/>
                                      <w:color w:val="2B264A" w:themeColor="text2" w:themeShade="BF"/>
                                      <w:sz w:val="28"/>
                                    </w:rPr>
                                  </w:pPr>
                                </w:p>
                                <w:p w14:paraId="538D9AF0"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Sé que no pueden ver completamente mi rostro, ahora parcialmente cubierto por esta mascarilla, por eso les pido que escuchen mis palabras, vean mis manos y así perciban mi compromiso en este momento tan delicado para todos.</w:t>
                                  </w:r>
                                </w:p>
                                <w:p w14:paraId="60061E4C" w14:textId="77777777" w:rsidR="0004377B" w:rsidRPr="00F619EA" w:rsidRDefault="0004377B" w:rsidP="0004377B">
                                  <w:pPr>
                                    <w:pStyle w:val="Quote"/>
                                    <w:rPr>
                                      <w:rStyle w:val="QuoteChar"/>
                                      <w:iCs/>
                                      <w:color w:val="2B264A" w:themeColor="text2" w:themeShade="BF"/>
                                      <w:sz w:val="28"/>
                                    </w:rPr>
                                  </w:pPr>
                                </w:p>
                                <w:p w14:paraId="3521A956"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Para ganarle la guerra a este virus es esencial que demos lo mejor de nosotros, actuando con solidaridad, coraje y creatividad, siempre guiados por el conocimiento científico y la profunda fe en un Dios compasivo y protector.</w:t>
                                  </w:r>
                                </w:p>
                                <w:p w14:paraId="44EAFD9C" w14:textId="77777777" w:rsidR="0004377B" w:rsidRPr="00F619EA" w:rsidRDefault="0004377B" w:rsidP="0004377B">
                                  <w:pPr>
                                    <w:pStyle w:val="Quote"/>
                                    <w:rPr>
                                      <w:rStyle w:val="QuoteChar"/>
                                      <w:iCs/>
                                      <w:color w:val="2B264A" w:themeColor="text2" w:themeShade="BF"/>
                                      <w:sz w:val="28"/>
                                    </w:rPr>
                                  </w:pPr>
                                </w:p>
                                <w:p w14:paraId="271EDFF8" w14:textId="77777777" w:rsidR="0004377B" w:rsidRPr="00F619EA" w:rsidRDefault="0004377B" w:rsidP="0004377B">
                                  <w:pPr>
                                    <w:pStyle w:val="Quote"/>
                                    <w:rPr>
                                      <w:color w:val="2B264A" w:themeColor="text2" w:themeShade="BF"/>
                                      <w:sz w:val="32"/>
                                      <w:lang w:val="es-419"/>
                                    </w:rPr>
                                  </w:pPr>
                                  <w:r w:rsidRPr="00F619EA">
                                    <w:rPr>
                                      <w:rStyle w:val="QuoteChar"/>
                                      <w:iCs/>
                                      <w:color w:val="2B264A" w:themeColor="text2" w:themeShade="BF"/>
                                      <w:sz w:val="28"/>
                                    </w:rPr>
                                    <w:t>Ineludiblemente tenemos que librar esta batalla a nivel local, en cada barrio, ...en cada calle, …en cada casa, hoy más que nunca debemos combatir la rápida y masiva propagación del virus a través del distanciamiento social, del uso de la mascarilla y de una permanente higiene de nuestras manos. Tan importante es nuestra salud física como nuestra tranquilidad emocional y mental, por eso les exhorto a informarse solamente de fuentes oficiales.</w:t>
                                  </w:r>
                                  <w:r w:rsidRPr="00F619EA">
                                    <w:rPr>
                                      <w:rStyle w:val="QuoteChar"/>
                                      <w:iCs/>
                                      <w:color w:val="2B264A" w:themeColor="text2" w:themeShade="BF"/>
                                      <w:sz w:val="32"/>
                                      <w:lang w:val="es-419"/>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inline>
                  </w:drawing>
                </mc:Choice>
                <mc:Fallback>
                  <w:pict>
                    <v:shape w14:anchorId="3E590C0F" id="Cuadro de texto 5" o:spid="_x0000_s1028" type="#_x0000_t202" alt="Barra lateral" style="width:507.4pt;height:5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" filled="f" stroked="f" strokeweight=".5pt">
                      <v:textbox inset="3.6pt,0,3.6pt,0">
                        <w:txbxContent>
                          <w:p w14:paraId="72A3D3EC" w14:textId="77777777" w:rsidR="0004377B" w:rsidRPr="00F619EA" w:rsidRDefault="0004377B" w:rsidP="0004377B">
                            <w:pPr>
                              <w:pStyle w:val="Quote"/>
                              <w:rPr>
                                <w:rStyle w:val="QuoteChar"/>
                                <w:iCs/>
                                <w:color w:val="2B264A" w:themeColor="text2" w:themeShade="BF"/>
                                <w:sz w:val="32"/>
                                <w:lang w:val="es-419"/>
                              </w:rPr>
                            </w:pPr>
                          </w:p>
                          <w:p w14:paraId="761ABC79"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32"/>
                                <w:lang w:val="es-419"/>
                              </w:rPr>
                              <w:t>“</w:t>
                            </w:r>
                            <w:r w:rsidRPr="00F619EA">
                              <w:rPr>
                                <w:rStyle w:val="QuoteChar"/>
                                <w:iCs/>
                                <w:color w:val="2B264A" w:themeColor="text2" w:themeShade="BF"/>
                                <w:sz w:val="28"/>
                              </w:rPr>
                              <w:t>Digo con toda mi fuerza que, para mí, estar aquí como mujer electa a la Alcaldía de Santo Domingo, es un privilegio del que estoy consciente y en nombre de todos los que me acompañarán en esta misión, les agradezco por su confianza y apoyo.</w:t>
                            </w:r>
                          </w:p>
                          <w:p w14:paraId="0D0B940D" w14:textId="77777777" w:rsidR="0004377B" w:rsidRPr="00F619EA" w:rsidRDefault="0004377B" w:rsidP="0004377B">
                            <w:pPr>
                              <w:pStyle w:val="Quote"/>
                              <w:rPr>
                                <w:rStyle w:val="QuoteChar"/>
                                <w:iCs/>
                                <w:color w:val="2B264A" w:themeColor="text2" w:themeShade="BF"/>
                                <w:sz w:val="28"/>
                              </w:rPr>
                            </w:pPr>
                          </w:p>
                          <w:p w14:paraId="4F046422"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 xml:space="preserve">No solo es un privilegio, es también una responsabilidad para con nuestro género teniendo la dicha de poder seguir el ejemplo de tantas mujeres que a lo largo de la historia han dejado una huella indeleble en el forjado del destino de nuestra nación: Anacaona, </w:t>
                            </w:r>
                            <w:proofErr w:type="spellStart"/>
                            <w:r w:rsidRPr="00F619EA">
                              <w:rPr>
                                <w:rStyle w:val="QuoteChar"/>
                                <w:iCs/>
                                <w:color w:val="2B264A" w:themeColor="text2" w:themeShade="BF"/>
                                <w:sz w:val="28"/>
                              </w:rPr>
                              <w:t>Maria</w:t>
                            </w:r>
                            <w:proofErr w:type="spellEnd"/>
                            <w:r w:rsidRPr="00F619EA">
                              <w:rPr>
                                <w:rStyle w:val="QuoteChar"/>
                                <w:iCs/>
                                <w:color w:val="2B264A" w:themeColor="text2" w:themeShade="BF"/>
                                <w:sz w:val="28"/>
                              </w:rPr>
                              <w:t xml:space="preserve"> Trinidad </w:t>
                            </w:r>
                            <w:proofErr w:type="spellStart"/>
                            <w:r w:rsidRPr="00F619EA">
                              <w:rPr>
                                <w:rStyle w:val="QuoteChar"/>
                                <w:iCs/>
                                <w:color w:val="2B264A" w:themeColor="text2" w:themeShade="BF"/>
                                <w:sz w:val="28"/>
                              </w:rPr>
                              <w:t>Sanchez</w:t>
                            </w:r>
                            <w:proofErr w:type="spellEnd"/>
                            <w:r w:rsidRPr="00F619EA">
                              <w:rPr>
                                <w:rStyle w:val="QuoteChar"/>
                                <w:iCs/>
                                <w:color w:val="2B264A" w:themeColor="text2" w:themeShade="BF"/>
                                <w:sz w:val="28"/>
                              </w:rPr>
                              <w:t xml:space="preserve">, </w:t>
                            </w:r>
                            <w:proofErr w:type="spellStart"/>
                            <w:r w:rsidRPr="00F619EA">
                              <w:rPr>
                                <w:rStyle w:val="QuoteChar"/>
                                <w:iCs/>
                                <w:color w:val="2B264A" w:themeColor="text2" w:themeShade="BF"/>
                                <w:sz w:val="28"/>
                              </w:rPr>
                              <w:t>Concepcion</w:t>
                            </w:r>
                            <w:proofErr w:type="spellEnd"/>
                            <w:r w:rsidRPr="00F619EA">
                              <w:rPr>
                                <w:rStyle w:val="QuoteChar"/>
                                <w:iCs/>
                                <w:color w:val="2B264A" w:themeColor="text2" w:themeShade="BF"/>
                                <w:sz w:val="28"/>
                              </w:rPr>
                              <w:t xml:space="preserve"> Bona, Juan </w:t>
                            </w:r>
                            <w:proofErr w:type="spellStart"/>
                            <w:r w:rsidRPr="00F619EA">
                              <w:rPr>
                                <w:rStyle w:val="QuoteChar"/>
                                <w:iCs/>
                                <w:color w:val="2B264A" w:themeColor="text2" w:themeShade="BF"/>
                                <w:sz w:val="28"/>
                              </w:rPr>
                              <w:t>Saltitopa</w:t>
                            </w:r>
                            <w:proofErr w:type="spellEnd"/>
                            <w:r w:rsidRPr="00F619EA">
                              <w:rPr>
                                <w:rStyle w:val="QuoteChar"/>
                                <w:iCs/>
                                <w:color w:val="2B264A" w:themeColor="text2" w:themeShade="BF"/>
                                <w:sz w:val="28"/>
                              </w:rPr>
                              <w:t xml:space="preserve">, Mama Tingo, Ercilia Pepín, Abigail </w:t>
                            </w:r>
                            <w:proofErr w:type="spellStart"/>
                            <w:r w:rsidRPr="00F619EA">
                              <w:rPr>
                                <w:rStyle w:val="QuoteChar"/>
                                <w:iCs/>
                                <w:color w:val="2B264A" w:themeColor="text2" w:themeShade="BF"/>
                                <w:sz w:val="28"/>
                              </w:rPr>
                              <w:t>Mejia</w:t>
                            </w:r>
                            <w:proofErr w:type="spellEnd"/>
                            <w:r w:rsidRPr="00F619EA">
                              <w:rPr>
                                <w:rStyle w:val="QuoteChar"/>
                                <w:iCs/>
                                <w:color w:val="2B264A" w:themeColor="text2" w:themeShade="BF"/>
                                <w:sz w:val="28"/>
                              </w:rPr>
                              <w:t xml:space="preserve">, Salome Ureña, Magaly Pineda y nuestras mariposas, Patria, Minerva y </w:t>
                            </w:r>
                            <w:proofErr w:type="spellStart"/>
                            <w:r w:rsidRPr="00F619EA">
                              <w:rPr>
                                <w:rStyle w:val="QuoteChar"/>
                                <w:iCs/>
                                <w:color w:val="2B264A" w:themeColor="text2" w:themeShade="BF"/>
                                <w:sz w:val="28"/>
                              </w:rPr>
                              <w:t>Maria</w:t>
                            </w:r>
                            <w:proofErr w:type="spellEnd"/>
                            <w:r w:rsidRPr="00F619EA">
                              <w:rPr>
                                <w:rStyle w:val="QuoteChar"/>
                                <w:iCs/>
                                <w:color w:val="2B264A" w:themeColor="text2" w:themeShade="BF"/>
                                <w:sz w:val="28"/>
                              </w:rPr>
                              <w:t xml:space="preserve"> Teresa, entre muchas otras. Además, Marina, Gregoria, Rosa e Isabel quienes me han servido de inspiración y de guía. </w:t>
                            </w:r>
                          </w:p>
                          <w:p w14:paraId="0E27B00A" w14:textId="77777777" w:rsidR="0004377B" w:rsidRPr="00F619EA" w:rsidRDefault="0004377B" w:rsidP="0004377B">
                            <w:pPr>
                              <w:pStyle w:val="Quote"/>
                              <w:rPr>
                                <w:rStyle w:val="QuoteChar"/>
                                <w:iCs/>
                                <w:color w:val="2B264A" w:themeColor="text2" w:themeShade="BF"/>
                                <w:sz w:val="28"/>
                              </w:rPr>
                            </w:pPr>
                          </w:p>
                          <w:p w14:paraId="538D9AF0"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Sé que no pueden ver completamente mi rostro, ahora parcialmente cubierto por esta mascarilla, por eso les pido que escuchen mis palabras, vean mis manos y así perciban mi compromiso en este momento tan delicado para todos.</w:t>
                            </w:r>
                          </w:p>
                          <w:p w14:paraId="60061E4C" w14:textId="77777777" w:rsidR="0004377B" w:rsidRPr="00F619EA" w:rsidRDefault="0004377B" w:rsidP="0004377B">
                            <w:pPr>
                              <w:pStyle w:val="Quote"/>
                              <w:rPr>
                                <w:rStyle w:val="QuoteChar"/>
                                <w:iCs/>
                                <w:color w:val="2B264A" w:themeColor="text2" w:themeShade="BF"/>
                                <w:sz w:val="28"/>
                              </w:rPr>
                            </w:pPr>
                          </w:p>
                          <w:p w14:paraId="3521A956" w14:textId="77777777" w:rsidR="0004377B" w:rsidRPr="00F619EA" w:rsidRDefault="0004377B" w:rsidP="0004377B">
                            <w:pPr>
                              <w:pStyle w:val="Quote"/>
                              <w:rPr>
                                <w:rStyle w:val="QuoteChar"/>
                                <w:iCs/>
                                <w:color w:val="2B264A" w:themeColor="text2" w:themeShade="BF"/>
                                <w:sz w:val="28"/>
                              </w:rPr>
                            </w:pPr>
                            <w:r w:rsidRPr="00F619EA">
                              <w:rPr>
                                <w:rStyle w:val="QuoteChar"/>
                                <w:iCs/>
                                <w:color w:val="2B264A" w:themeColor="text2" w:themeShade="BF"/>
                                <w:sz w:val="28"/>
                              </w:rPr>
                              <w:t>Para ganarle la guerra a este virus es esencial que demos lo mejor de nosotros, actuando con solidaridad, coraje y creatividad, siempre guiados por el conocimiento científico y la profunda fe en un Dios compasivo y protector.</w:t>
                            </w:r>
                          </w:p>
                          <w:p w14:paraId="44EAFD9C" w14:textId="77777777" w:rsidR="0004377B" w:rsidRPr="00F619EA" w:rsidRDefault="0004377B" w:rsidP="0004377B">
                            <w:pPr>
                              <w:pStyle w:val="Quote"/>
                              <w:rPr>
                                <w:rStyle w:val="QuoteChar"/>
                                <w:iCs/>
                                <w:color w:val="2B264A" w:themeColor="text2" w:themeShade="BF"/>
                                <w:sz w:val="28"/>
                              </w:rPr>
                            </w:pPr>
                          </w:p>
                          <w:p w14:paraId="271EDFF8" w14:textId="77777777" w:rsidR="0004377B" w:rsidRPr="00F619EA" w:rsidRDefault="0004377B" w:rsidP="0004377B">
                            <w:pPr>
                              <w:pStyle w:val="Quote"/>
                              <w:rPr>
                                <w:color w:val="2B264A" w:themeColor="text2" w:themeShade="BF"/>
                                <w:sz w:val="32"/>
                                <w:lang w:val="es-419"/>
                              </w:rPr>
                            </w:pPr>
                            <w:r w:rsidRPr="00F619EA">
                              <w:rPr>
                                <w:rStyle w:val="QuoteChar"/>
                                <w:iCs/>
                                <w:color w:val="2B264A" w:themeColor="text2" w:themeShade="BF"/>
                                <w:sz w:val="28"/>
                              </w:rPr>
                              <w:t>Ineludiblemente tenemos que librar esta batalla a nivel local, en cada barrio, ...en cada calle, …en cada casa, hoy más que nunca debemos combatir la rápida y masiva propagación del virus a través del distanciamiento social, del uso de la mascarilla y de una permanente higiene de nuestras manos. Tan importante es nuestra salud física como nuestra tranquilidad emocional y mental, por eso les exhorto a informarse solamente de fuentes oficiales.</w:t>
                            </w:r>
                            <w:r w:rsidRPr="00F619EA">
                              <w:rPr>
                                <w:rStyle w:val="QuoteChar"/>
                                <w:iCs/>
                                <w:color w:val="2B264A" w:themeColor="text2" w:themeShade="BF"/>
                                <w:sz w:val="32"/>
                                <w:lang w:val="es-419"/>
                              </w:rPr>
                              <w:t>”</w:t>
                            </w:r>
                          </w:p>
                        </w:txbxContent>
                      </v:textbox>
                      <w10:anchorlock/>
                    </v:shape>
                  </w:pict>
                </mc:Fallback>
              </mc:AlternateContent>
            </w:r>
          </w:p>
        </w:tc>
      </w:tr>
    </w:tbl>
    <w:p w14:paraId="1D5A1CDF" w14:textId="77777777" w:rsidR="008F2DDF" w:rsidRDefault="008F2DDF">
      <w:pPr>
        <w:spacing w:after="180" w:line="336" w:lineRule="auto"/>
        <w:contextualSpacing w:val="0"/>
        <w:rPr>
          <w:b/>
          <w:sz w:val="22"/>
          <w:lang w:val="es-419"/>
        </w:rPr>
      </w:pPr>
    </w:p>
    <w:p w14:paraId="27D8CF0A" w14:textId="3AA66AC0" w:rsidR="0004377B" w:rsidRPr="0004377B" w:rsidRDefault="0004377B">
      <w:pPr>
        <w:spacing w:after="180" w:line="336" w:lineRule="auto"/>
        <w:contextualSpacing w:val="0"/>
        <w:rPr>
          <w:b/>
          <w:sz w:val="22"/>
          <w:lang w:val="es-419"/>
        </w:rPr>
      </w:pPr>
      <w:r w:rsidRPr="0004377B">
        <w:rPr>
          <w:b/>
          <w:sz w:val="22"/>
          <w:lang w:val="es-419"/>
        </w:rPr>
        <w:t>Carolina Mejía</w:t>
      </w:r>
    </w:p>
    <w:p w14:paraId="0D5AB9B7" w14:textId="77777777" w:rsidR="0004377B" w:rsidRPr="0004377B" w:rsidRDefault="0004377B">
      <w:pPr>
        <w:spacing w:after="180" w:line="336" w:lineRule="auto"/>
        <w:contextualSpacing w:val="0"/>
        <w:rPr>
          <w:b/>
          <w:sz w:val="22"/>
          <w:lang w:val="es-419"/>
        </w:rPr>
      </w:pPr>
      <w:r w:rsidRPr="0004377B">
        <w:rPr>
          <w:b/>
          <w:sz w:val="22"/>
          <w:lang w:val="es-419"/>
        </w:rPr>
        <w:t>Alcaldesa Distrito Nacional</w:t>
      </w:r>
    </w:p>
    <w:p w14:paraId="62486C05" w14:textId="77777777" w:rsidR="0004377B" w:rsidRDefault="0004377B">
      <w:pPr>
        <w:spacing w:after="180" w:line="336" w:lineRule="auto"/>
        <w:contextualSpacing w:val="0"/>
        <w:rPr>
          <w:b/>
          <w:kern w:val="20"/>
        </w:rPr>
      </w:pPr>
      <w:r>
        <w:br w:type="page"/>
      </w:r>
    </w:p>
    <w:p w14:paraId="4101652C" w14:textId="77777777" w:rsidR="0004377B" w:rsidRDefault="0004377B" w:rsidP="00F619EA">
      <w:pPr>
        <w:pStyle w:val="Signature"/>
        <w:spacing w:before="0"/>
        <w:jc w:val="center"/>
        <w:sectPr w:rsidR="0004377B" w:rsidSect="0004377B">
          <w:footerReference w:type="default" r:id="rId18"/>
          <w:headerReference w:type="first" r:id="rId19"/>
          <w:footerReference w:type="first" r:id="rId20"/>
          <w:type w:val="continuous"/>
          <w:pgSz w:w="12240" w:h="15840" w:code="1"/>
          <w:pgMar w:top="720" w:right="1152" w:bottom="720" w:left="1152" w:header="0" w:footer="0" w:gutter="0"/>
          <w:pgNumType w:start="1"/>
          <w:cols w:space="708"/>
          <w:titlePg/>
          <w:docGrid w:linePitch="360"/>
        </w:sectPr>
      </w:pPr>
    </w:p>
    <w:p w14:paraId="2168E044" w14:textId="77777777" w:rsidR="00D476F7" w:rsidRPr="00754D2C" w:rsidRDefault="00754D2C" w:rsidP="00D476F7">
      <w:pPr>
        <w:pStyle w:val="Heading1"/>
        <w:rPr>
          <w:lang w:val="es-419"/>
        </w:rPr>
      </w:pPr>
      <w:bookmarkStart w:id="2" w:name="_Toc76142941"/>
      <w:r>
        <w:rPr>
          <w:lang w:val="es-419" w:bidi="es-ES"/>
        </w:rPr>
        <w:lastRenderedPageBreak/>
        <w:t>Concejo de regidores</w:t>
      </w:r>
      <w:bookmarkEnd w:id="2"/>
    </w:p>
    <w:p w14:paraId="4B99056E" w14:textId="77777777" w:rsidR="00D476F7" w:rsidRPr="004C0AD1" w:rsidRDefault="00D476F7" w:rsidP="00D476F7"/>
    <w:p w14:paraId="1DFAB84B" w14:textId="77777777" w:rsidR="00D476F7" w:rsidRPr="00754D2C" w:rsidRDefault="00754D2C" w:rsidP="004820B0">
      <w:pPr>
        <w:jc w:val="both"/>
      </w:pPr>
      <w:r w:rsidRPr="00754D2C">
        <w:t xml:space="preserve">El Concejo Municipal es el órgano colegiado del ayuntamiento y constituye la dimensión legislativa del gobierno de la ciudad. En la actualidad el bufete directivo lo preside el Lic. Víctor Ogando, del Partido Revolucionario Moderno (PRM). La base legal del Concejo Municipal se define en los artículos desde el 52 al 59 de la Ley 176-07, del 17 de </w:t>
      </w:r>
      <w:r w:rsidR="00E172CB" w:rsidRPr="00754D2C">
        <w:t>julio</w:t>
      </w:r>
      <w:r w:rsidRPr="00754D2C">
        <w:t xml:space="preserve"> del 2007 del Distrito Nacional y Los Municipios.</w:t>
      </w:r>
    </w:p>
    <w:p w14:paraId="06A09127" w14:textId="77777777" w:rsidR="00D476F7" w:rsidRDefault="00754D2C" w:rsidP="00754D2C">
      <w:pPr>
        <w:pStyle w:val="Heading2"/>
        <w:rPr>
          <w:lang w:val="es-419"/>
        </w:rPr>
      </w:pPr>
      <w:bookmarkStart w:id="3" w:name="_Toc76142942"/>
      <w:r>
        <w:rPr>
          <w:lang w:val="es-419"/>
        </w:rPr>
        <w:t>Miembros</w:t>
      </w:r>
      <w:bookmarkEnd w:id="3"/>
    </w:p>
    <w:p w14:paraId="5B69F8E7" w14:textId="77777777" w:rsidR="00E172CB" w:rsidRDefault="00E172CB" w:rsidP="00E172CB">
      <w:pPr>
        <w:pStyle w:val="ListNumber"/>
      </w:pPr>
      <w:r>
        <w:t xml:space="preserve">Ada Roberta </w:t>
      </w:r>
      <w:proofErr w:type="spellStart"/>
      <w:r>
        <w:t>Perez</w:t>
      </w:r>
      <w:proofErr w:type="spellEnd"/>
      <w:r>
        <w:t xml:space="preserve"> </w:t>
      </w:r>
      <w:proofErr w:type="spellStart"/>
      <w:r>
        <w:t>Genao</w:t>
      </w:r>
      <w:proofErr w:type="spellEnd"/>
    </w:p>
    <w:p w14:paraId="12604DE9" w14:textId="77777777" w:rsidR="00E172CB" w:rsidRDefault="00E172CB" w:rsidP="00E172CB">
      <w:pPr>
        <w:pStyle w:val="ListNumber"/>
      </w:pPr>
      <w:r>
        <w:t>Alfredo Louis Joseph</w:t>
      </w:r>
    </w:p>
    <w:p w14:paraId="22468514" w14:textId="77777777" w:rsidR="00E172CB" w:rsidRDefault="00E172CB" w:rsidP="00E172CB">
      <w:pPr>
        <w:pStyle w:val="ListNumber"/>
      </w:pPr>
      <w:r>
        <w:t>Aníbal Emilio Rivera Henríquez</w:t>
      </w:r>
    </w:p>
    <w:p w14:paraId="6EC11F56" w14:textId="77777777" w:rsidR="00E172CB" w:rsidRDefault="00E172CB" w:rsidP="00E172CB">
      <w:pPr>
        <w:pStyle w:val="ListNumber"/>
      </w:pPr>
      <w:r>
        <w:t xml:space="preserve">Dewar </w:t>
      </w:r>
      <w:proofErr w:type="spellStart"/>
      <w:r>
        <w:t>Crousett</w:t>
      </w:r>
      <w:proofErr w:type="spellEnd"/>
      <w:r>
        <w:t xml:space="preserve"> Rojas</w:t>
      </w:r>
    </w:p>
    <w:p w14:paraId="1D1BABE6" w14:textId="77777777" w:rsidR="00E172CB" w:rsidRDefault="00E172CB" w:rsidP="00E172CB">
      <w:pPr>
        <w:pStyle w:val="ListNumber"/>
      </w:pPr>
      <w:proofErr w:type="spellStart"/>
      <w:r>
        <w:t>Edickson</w:t>
      </w:r>
      <w:proofErr w:type="spellEnd"/>
      <w:r>
        <w:t xml:space="preserve"> Herrera Silvestre</w:t>
      </w:r>
    </w:p>
    <w:p w14:paraId="24683A1F" w14:textId="77777777" w:rsidR="00E172CB" w:rsidRDefault="00E172CB" w:rsidP="00E172CB">
      <w:pPr>
        <w:pStyle w:val="ListNumber"/>
      </w:pPr>
      <w:r>
        <w:t>Eliazar Bladimir Reynoso Medrano</w:t>
      </w:r>
    </w:p>
    <w:p w14:paraId="66F3D5A4" w14:textId="77777777" w:rsidR="00E172CB" w:rsidRDefault="00E172CB" w:rsidP="00E172CB">
      <w:pPr>
        <w:pStyle w:val="ListNumber"/>
      </w:pPr>
      <w:proofErr w:type="spellStart"/>
      <w:r>
        <w:t>Euri</w:t>
      </w:r>
      <w:proofErr w:type="spellEnd"/>
      <w:r>
        <w:t xml:space="preserve"> Javier Díaz Ferrera</w:t>
      </w:r>
    </w:p>
    <w:p w14:paraId="79440C23" w14:textId="77777777" w:rsidR="00E172CB" w:rsidRDefault="00E172CB" w:rsidP="00E172CB">
      <w:pPr>
        <w:pStyle w:val="ListNumber"/>
      </w:pPr>
      <w:r>
        <w:t>Félix Perdomo</w:t>
      </w:r>
    </w:p>
    <w:p w14:paraId="1CB4AEFC" w14:textId="77777777" w:rsidR="00E172CB" w:rsidRDefault="00E172CB" w:rsidP="00E172CB">
      <w:pPr>
        <w:pStyle w:val="ListNumber"/>
      </w:pPr>
      <w:r>
        <w:t>Fernando Acosta de los Santos</w:t>
      </w:r>
    </w:p>
    <w:p w14:paraId="10553BDB" w14:textId="77777777" w:rsidR="00E172CB" w:rsidRDefault="00E172CB" w:rsidP="00E172CB">
      <w:pPr>
        <w:pStyle w:val="ListNumber"/>
      </w:pPr>
      <w:r>
        <w:t>Francisca Trinidad Jaque Aponte</w:t>
      </w:r>
    </w:p>
    <w:p w14:paraId="1FD4FACE" w14:textId="77777777" w:rsidR="00E172CB" w:rsidRDefault="00E172CB" w:rsidP="00E172CB">
      <w:pPr>
        <w:pStyle w:val="ListNumber"/>
      </w:pPr>
      <w:r>
        <w:t>Francisco Alberto Regalado Abreu</w:t>
      </w:r>
    </w:p>
    <w:p w14:paraId="524F85A0" w14:textId="77777777" w:rsidR="00E172CB" w:rsidRDefault="00E172CB" w:rsidP="00E172CB">
      <w:pPr>
        <w:pStyle w:val="ListNumber"/>
      </w:pPr>
      <w:r>
        <w:t>Franklin Ferreras Encarnación</w:t>
      </w:r>
    </w:p>
    <w:p w14:paraId="4C8EAAD7" w14:textId="77777777" w:rsidR="00E172CB" w:rsidRDefault="00E172CB" w:rsidP="00E172CB">
      <w:pPr>
        <w:pStyle w:val="ListNumber"/>
      </w:pPr>
      <w:proofErr w:type="spellStart"/>
      <w:r>
        <w:t>Hensy</w:t>
      </w:r>
      <w:proofErr w:type="spellEnd"/>
      <w:r>
        <w:t xml:space="preserve"> Jaime Peña</w:t>
      </w:r>
    </w:p>
    <w:p w14:paraId="2B668F03" w14:textId="77777777" w:rsidR="00E172CB" w:rsidRDefault="00E172CB" w:rsidP="00E172CB">
      <w:pPr>
        <w:pStyle w:val="ListNumber"/>
      </w:pPr>
      <w:r>
        <w:t xml:space="preserve">Javier Nina </w:t>
      </w:r>
      <w:proofErr w:type="spellStart"/>
      <w:r>
        <w:t>Jourdain</w:t>
      </w:r>
      <w:proofErr w:type="spellEnd"/>
    </w:p>
    <w:p w14:paraId="3B863E8B" w14:textId="77777777" w:rsidR="00E172CB" w:rsidRDefault="00E172CB" w:rsidP="00E172CB">
      <w:pPr>
        <w:pStyle w:val="ListNumber"/>
      </w:pPr>
      <w:proofErr w:type="spellStart"/>
      <w:r>
        <w:t>Jocelys</w:t>
      </w:r>
      <w:proofErr w:type="spellEnd"/>
      <w:r>
        <w:t xml:space="preserve"> Gómez Núñez</w:t>
      </w:r>
    </w:p>
    <w:p w14:paraId="0721F569" w14:textId="77777777" w:rsidR="00E172CB" w:rsidRDefault="00E172CB" w:rsidP="00E172CB">
      <w:pPr>
        <w:pStyle w:val="ListNumber"/>
      </w:pPr>
      <w:r>
        <w:t>John Paul Jone Nadal</w:t>
      </w:r>
    </w:p>
    <w:p w14:paraId="3F26E785" w14:textId="77777777" w:rsidR="00E172CB" w:rsidRDefault="00E172CB" w:rsidP="00E172CB">
      <w:pPr>
        <w:pStyle w:val="ListNumber"/>
      </w:pPr>
      <w:r>
        <w:t>José Alberto Gómez Paulino</w:t>
      </w:r>
    </w:p>
    <w:p w14:paraId="4CE4255F" w14:textId="77777777" w:rsidR="00E172CB" w:rsidRDefault="00E172CB" w:rsidP="00E172CB">
      <w:pPr>
        <w:pStyle w:val="ListNumber"/>
      </w:pPr>
      <w:r>
        <w:t>José Manuel Caraballo Gómez</w:t>
      </w:r>
    </w:p>
    <w:p w14:paraId="4DB6B89F" w14:textId="77777777" w:rsidR="00E172CB" w:rsidRDefault="00E172CB" w:rsidP="00E172CB">
      <w:pPr>
        <w:pStyle w:val="ListNumber"/>
      </w:pPr>
      <w:r>
        <w:t>Julio Cesar Martínez</w:t>
      </w:r>
    </w:p>
    <w:p w14:paraId="4D0011B1" w14:textId="77777777" w:rsidR="00E172CB" w:rsidRDefault="00E172CB" w:rsidP="00E172CB">
      <w:pPr>
        <w:pStyle w:val="ListNumber"/>
      </w:pPr>
      <w:r>
        <w:t xml:space="preserve">Junior </w:t>
      </w:r>
      <w:proofErr w:type="spellStart"/>
      <w:r>
        <w:t>Mariolanda</w:t>
      </w:r>
      <w:proofErr w:type="spellEnd"/>
      <w:r>
        <w:t xml:space="preserve"> Castillo Mena</w:t>
      </w:r>
    </w:p>
    <w:p w14:paraId="104C4DDC" w14:textId="77777777" w:rsidR="00E172CB" w:rsidRDefault="00E172CB" w:rsidP="00E172CB">
      <w:pPr>
        <w:pStyle w:val="ListNumber"/>
      </w:pPr>
      <w:proofErr w:type="spellStart"/>
      <w:r>
        <w:t>Kenida</w:t>
      </w:r>
      <w:proofErr w:type="spellEnd"/>
      <w:r>
        <w:t xml:space="preserve"> Castillo de </w:t>
      </w:r>
      <w:proofErr w:type="spellStart"/>
      <w:r>
        <w:t>Gonell</w:t>
      </w:r>
      <w:proofErr w:type="spellEnd"/>
    </w:p>
    <w:p w14:paraId="199606BE" w14:textId="77777777" w:rsidR="00E172CB" w:rsidRDefault="00E172CB" w:rsidP="00E172CB">
      <w:pPr>
        <w:pStyle w:val="ListNumber"/>
      </w:pPr>
      <w:r>
        <w:t xml:space="preserve">Leonor Altagracia </w:t>
      </w:r>
      <w:proofErr w:type="spellStart"/>
      <w:r>
        <w:t>Lantigua</w:t>
      </w:r>
      <w:proofErr w:type="spellEnd"/>
    </w:p>
    <w:p w14:paraId="1C75CC9D" w14:textId="77777777" w:rsidR="00E172CB" w:rsidRDefault="00E172CB" w:rsidP="00E172CB">
      <w:pPr>
        <w:pStyle w:val="ListNumber"/>
      </w:pPr>
      <w:r>
        <w:t>Liz Adriana Mieses Díaz</w:t>
      </w:r>
    </w:p>
    <w:p w14:paraId="5D786CCD" w14:textId="77777777" w:rsidR="00E172CB" w:rsidRDefault="00E172CB" w:rsidP="00E172CB">
      <w:pPr>
        <w:pStyle w:val="ListNumber"/>
      </w:pPr>
      <w:r>
        <w:t>Manuel de Jesús Núñez Guerrero</w:t>
      </w:r>
    </w:p>
    <w:p w14:paraId="3318590B" w14:textId="77777777" w:rsidR="00E172CB" w:rsidRDefault="00E172CB" w:rsidP="00E172CB">
      <w:pPr>
        <w:pStyle w:val="ListNumber"/>
      </w:pPr>
      <w:r>
        <w:t>María Mireya Mazara Rosario</w:t>
      </w:r>
    </w:p>
    <w:p w14:paraId="19A1D816" w14:textId="77777777" w:rsidR="00E172CB" w:rsidRDefault="00E172CB" w:rsidP="00E172CB">
      <w:pPr>
        <w:pStyle w:val="ListNumber"/>
      </w:pPr>
      <w:r>
        <w:t>Marino Morel Santana</w:t>
      </w:r>
    </w:p>
    <w:p w14:paraId="6304B83E" w14:textId="77777777" w:rsidR="00E172CB" w:rsidRDefault="00E172CB" w:rsidP="00E172CB">
      <w:pPr>
        <w:pStyle w:val="ListNumber"/>
      </w:pPr>
      <w:r>
        <w:t>Mario Esteban Sosa Torres</w:t>
      </w:r>
    </w:p>
    <w:p w14:paraId="62224E6A" w14:textId="77777777" w:rsidR="00E172CB" w:rsidRDefault="00E172CB" w:rsidP="00E172CB">
      <w:pPr>
        <w:pStyle w:val="ListNumber"/>
      </w:pPr>
      <w:r>
        <w:t>Mario Francisco Hernández</w:t>
      </w:r>
    </w:p>
    <w:p w14:paraId="27C00C26" w14:textId="77777777" w:rsidR="00E172CB" w:rsidRDefault="00E172CB" w:rsidP="00E172CB">
      <w:pPr>
        <w:pStyle w:val="ListNumber"/>
      </w:pPr>
      <w:proofErr w:type="spellStart"/>
      <w:r>
        <w:t>Nerys</w:t>
      </w:r>
      <w:proofErr w:type="spellEnd"/>
      <w:r>
        <w:t xml:space="preserve"> Martínez Ureña</w:t>
      </w:r>
    </w:p>
    <w:p w14:paraId="5519CE6E" w14:textId="77777777" w:rsidR="00E172CB" w:rsidRDefault="00E172CB" w:rsidP="00E172CB">
      <w:pPr>
        <w:pStyle w:val="ListNumber"/>
      </w:pPr>
      <w:r>
        <w:t xml:space="preserve">Nicolás Valdez </w:t>
      </w:r>
      <w:proofErr w:type="spellStart"/>
      <w:r>
        <w:t>Valdez</w:t>
      </w:r>
      <w:proofErr w:type="spellEnd"/>
    </w:p>
    <w:p w14:paraId="3556D3F9" w14:textId="77777777" w:rsidR="00E172CB" w:rsidRDefault="00E172CB" w:rsidP="00E172CB">
      <w:pPr>
        <w:pStyle w:val="ListNumber"/>
      </w:pPr>
      <w:r>
        <w:t>Ramón Emilio Hernández Almánzar</w:t>
      </w:r>
    </w:p>
    <w:p w14:paraId="25B2C979" w14:textId="77777777" w:rsidR="00E172CB" w:rsidRDefault="00E172CB" w:rsidP="00E172CB">
      <w:pPr>
        <w:pStyle w:val="ListNumber"/>
      </w:pPr>
      <w:r>
        <w:t>Robert E. Martínez </w:t>
      </w:r>
    </w:p>
    <w:p w14:paraId="34958055" w14:textId="77777777" w:rsidR="00E172CB" w:rsidRDefault="00E172CB" w:rsidP="00E172CB">
      <w:pPr>
        <w:pStyle w:val="ListNumber"/>
      </w:pPr>
      <w:r>
        <w:t>Sandra Altagracia Grullón Domínguez</w:t>
      </w:r>
    </w:p>
    <w:p w14:paraId="16ADADEA" w14:textId="77777777" w:rsidR="00E172CB" w:rsidRDefault="00E172CB" w:rsidP="00E172CB">
      <w:pPr>
        <w:pStyle w:val="ListNumber"/>
      </w:pPr>
      <w:r>
        <w:t xml:space="preserve">Teresa Milagros Pichardo </w:t>
      </w:r>
      <w:proofErr w:type="spellStart"/>
      <w:r>
        <w:t>Grateraux</w:t>
      </w:r>
      <w:proofErr w:type="spellEnd"/>
    </w:p>
    <w:p w14:paraId="0AE42D38" w14:textId="77777777" w:rsidR="00E172CB" w:rsidRDefault="00E172CB" w:rsidP="00E172CB">
      <w:pPr>
        <w:pStyle w:val="ListNumber"/>
      </w:pPr>
      <w:r>
        <w:t>Víctor Emilio Ogando</w:t>
      </w:r>
    </w:p>
    <w:p w14:paraId="0F758976" w14:textId="77777777" w:rsidR="00E172CB" w:rsidRDefault="00E172CB" w:rsidP="00E172CB">
      <w:pPr>
        <w:pStyle w:val="ListNumber"/>
      </w:pPr>
      <w:r>
        <w:t>Yasser Isaías Domínguez Estévez</w:t>
      </w:r>
    </w:p>
    <w:p w14:paraId="471615DF" w14:textId="77777777" w:rsidR="00E172CB" w:rsidRDefault="00E172CB" w:rsidP="0004377B">
      <w:pPr>
        <w:pStyle w:val="ListNumber"/>
        <w:sectPr w:rsidR="00E172CB" w:rsidSect="0004377B">
          <w:footerReference w:type="default" r:id="rId21"/>
          <w:headerReference w:type="first" r:id="rId22"/>
          <w:footerReference w:type="first" r:id="rId23"/>
          <w:type w:val="continuous"/>
          <w:pgSz w:w="12240" w:h="15840" w:code="1"/>
          <w:pgMar w:top="720" w:right="1152" w:bottom="720" w:left="1152" w:header="0" w:footer="0" w:gutter="0"/>
          <w:pgNumType w:start="1"/>
          <w:cols w:num="2" w:space="708"/>
          <w:titlePg/>
          <w:docGrid w:linePitch="360"/>
        </w:sectPr>
      </w:pPr>
      <w:proofErr w:type="spellStart"/>
      <w:r>
        <w:t>Youany</w:t>
      </w:r>
      <w:proofErr w:type="spellEnd"/>
      <w:r>
        <w:t xml:space="preserve"> Antonio Moya Mejía</w:t>
      </w:r>
    </w:p>
    <w:p w14:paraId="2217C0C0" w14:textId="77777777" w:rsidR="00D476F7" w:rsidRPr="00E172CB" w:rsidRDefault="00E172CB" w:rsidP="00E172CB">
      <w:pPr>
        <w:pStyle w:val="Heading1"/>
        <w:rPr>
          <w:lang w:val="es-419"/>
        </w:rPr>
      </w:pPr>
      <w:bookmarkStart w:id="4" w:name="_Toc76142943"/>
      <w:r>
        <w:rPr>
          <w:lang w:val="es-419"/>
        </w:rPr>
        <w:lastRenderedPageBreak/>
        <w:t>Actividades realizadas 2019 - 2020</w:t>
      </w:r>
      <w:bookmarkEnd w:id="4"/>
    </w:p>
    <w:p w14:paraId="1299C43A" w14:textId="77777777" w:rsidR="00D55CBC" w:rsidRDefault="00D55CBC" w:rsidP="002063EE">
      <w:pPr>
        <w:pStyle w:val="ListNumber"/>
        <w:numPr>
          <w:ilvl w:val="0"/>
          <w:numId w:val="0"/>
        </w:numPr>
      </w:pPr>
    </w:p>
    <w:p w14:paraId="59CE36E2" w14:textId="77777777" w:rsidR="00CC5277" w:rsidRDefault="00CC5277" w:rsidP="004820B0">
      <w:pPr>
        <w:jc w:val="both"/>
        <w:rPr>
          <w:lang w:val="es-419"/>
        </w:rPr>
      </w:pPr>
      <w:r>
        <w:rPr>
          <w:lang w:val="es-419"/>
        </w:rPr>
        <w:t xml:space="preserve">Durante el periodo 2019 – 2020, la alcaldía desarrollo actividades </w:t>
      </w:r>
      <w:proofErr w:type="gramStart"/>
      <w:r>
        <w:rPr>
          <w:lang w:val="es-419"/>
        </w:rPr>
        <w:t>de acuerdo al</w:t>
      </w:r>
      <w:proofErr w:type="gramEnd"/>
      <w:r>
        <w:rPr>
          <w:lang w:val="es-419"/>
        </w:rPr>
        <w:t xml:space="preserve"> plan de gobierno que presentara a los ciudadanos</w:t>
      </w:r>
      <w:r>
        <w:t>,</w:t>
      </w:r>
      <w:r>
        <w:rPr>
          <w:lang w:val="es-419"/>
        </w:rPr>
        <w:t xml:space="preserve"> estas actividades se constituyen en el pilar de cumplimiento y logros que la gestión aporta a la capital de nuestro país. </w:t>
      </w:r>
      <w:proofErr w:type="gramStart"/>
      <w:r>
        <w:rPr>
          <w:lang w:val="es-419"/>
        </w:rPr>
        <w:t>De acuerdo a</w:t>
      </w:r>
      <w:proofErr w:type="gramEnd"/>
      <w:r>
        <w:rPr>
          <w:lang w:val="es-419"/>
        </w:rPr>
        <w:t xml:space="preserve"> las normativas vigentes por la cuales se rigen los ayuntamientos, las actividades se enmarcan en 3 grandes grupos y se detallan en las secciones siguientes:</w:t>
      </w:r>
    </w:p>
    <w:p w14:paraId="4DDBEF00" w14:textId="77777777" w:rsidR="00CC5277" w:rsidRDefault="00CC5277" w:rsidP="00CC5277">
      <w:pPr>
        <w:pStyle w:val="nfasis2"/>
        <w:rPr>
          <w:b w:val="0"/>
          <w:lang w:val="es-419"/>
        </w:rPr>
      </w:pPr>
    </w:p>
    <w:tbl>
      <w:tblPr>
        <w:tblpPr w:leftFromText="180" w:rightFromText="180" w:vertAnchor="text" w:tblpY="294"/>
        <w:tblW w:w="9639" w:type="dxa"/>
        <w:tblLook w:val="0000" w:firstRow="0" w:lastRow="0" w:firstColumn="0" w:lastColumn="0" w:noHBand="0" w:noVBand="0"/>
      </w:tblPr>
      <w:tblGrid>
        <w:gridCol w:w="3119"/>
        <w:gridCol w:w="3260"/>
        <w:gridCol w:w="3260"/>
      </w:tblGrid>
      <w:tr w:rsidR="00C4026A" w:rsidRPr="004C0AD1" w14:paraId="5F4ADF1B" w14:textId="77777777" w:rsidTr="13918E05">
        <w:trPr>
          <w:trHeight w:val="2788"/>
        </w:trPr>
        <w:tc>
          <w:tcPr>
            <w:tcW w:w="3119" w:type="dxa"/>
            <w:shd w:val="clear" w:color="auto" w:fill="262140" w:themeFill="text1"/>
            <w:vAlign w:val="center"/>
          </w:tcPr>
          <w:p w14:paraId="3461D779" w14:textId="77777777" w:rsidR="00C4026A" w:rsidRDefault="00C4026A" w:rsidP="002E5361">
            <w:pPr>
              <w:pStyle w:val="Signature"/>
              <w:spacing w:before="0"/>
              <w:jc w:val="center"/>
            </w:pPr>
            <w:r>
              <w:rPr>
                <w:noProof/>
              </w:rPr>
              <w:drawing>
                <wp:inline distT="0" distB="0" distL="0" distR="0" wp14:anchorId="182AE6D6" wp14:editId="6CDC85EC">
                  <wp:extent cx="914400" cy="914400"/>
                  <wp:effectExtent l="0" t="0" r="0" b="0"/>
                  <wp:docPr id="22" name="Gráfico 22" descr="Identificación de empl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2"/>
                          <pic:cNvPicPr/>
                        </pic:nvPicPr>
                        <pic:blipFill>
                          <a:blip r:embed="rId24">
                            <a:extLs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09D41C06" w14:textId="77777777" w:rsidR="00C4026A" w:rsidRPr="00C4026A" w:rsidRDefault="00C4026A" w:rsidP="00C4026A">
            <w:pPr>
              <w:pStyle w:val="Signature"/>
              <w:spacing w:before="0"/>
              <w:jc w:val="center"/>
              <w:rPr>
                <w:b w:val="0"/>
                <w:lang w:val="es-419"/>
              </w:rPr>
            </w:pPr>
            <w:r w:rsidRPr="00C4026A">
              <w:rPr>
                <w:b w:val="0"/>
                <w:color w:val="FFFFFF" w:themeColor="background1"/>
                <w:lang w:val="es-419"/>
              </w:rPr>
              <w:t>Presu</w:t>
            </w:r>
            <w:r>
              <w:rPr>
                <w:b w:val="0"/>
                <w:color w:val="FFFFFF" w:themeColor="background1"/>
                <w:lang w:val="es-419"/>
              </w:rPr>
              <w:t>pu</w:t>
            </w:r>
            <w:r w:rsidRPr="00C4026A">
              <w:rPr>
                <w:b w:val="0"/>
                <w:color w:val="FFFFFF" w:themeColor="background1"/>
                <w:lang w:val="es-419"/>
              </w:rPr>
              <w:t>esto Operativo</w:t>
            </w:r>
          </w:p>
        </w:tc>
        <w:tc>
          <w:tcPr>
            <w:tcW w:w="3260" w:type="dxa"/>
            <w:shd w:val="clear" w:color="auto" w:fill="352E5A" w:themeFill="text1" w:themeFillTint="E6"/>
            <w:vAlign w:val="center"/>
          </w:tcPr>
          <w:p w14:paraId="3CF2D8B6" w14:textId="77777777" w:rsidR="00C4026A" w:rsidRDefault="00C4026A" w:rsidP="002E5361">
            <w:pPr>
              <w:pStyle w:val="Signature"/>
              <w:spacing w:before="0"/>
              <w:jc w:val="center"/>
            </w:pPr>
            <w:r>
              <w:rPr>
                <w:noProof/>
              </w:rPr>
              <w:drawing>
                <wp:inline distT="0" distB="0" distL="0" distR="0" wp14:anchorId="5F415AF2" wp14:editId="39BAB8CD">
                  <wp:extent cx="914400" cy="914400"/>
                  <wp:effectExtent l="0" t="0" r="0" b="0"/>
                  <wp:docPr id="24" name="Gráfico 24"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4"/>
                          <pic:cNvPicPr/>
                        </pic:nvPicPr>
                        <pic:blipFill>
                          <a:blip r:embed="rId26">
                            <a:extLs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p>
          <w:p w14:paraId="587BDBCD" w14:textId="77777777" w:rsidR="004820B0" w:rsidRPr="004C0AD1" w:rsidRDefault="004820B0" w:rsidP="002E5361">
            <w:pPr>
              <w:pStyle w:val="Signature"/>
              <w:spacing w:before="0"/>
              <w:jc w:val="center"/>
            </w:pPr>
            <w:r>
              <w:rPr>
                <w:b w:val="0"/>
                <w:color w:val="FFFFFF" w:themeColor="background1"/>
                <w:lang w:val="es-419"/>
              </w:rPr>
              <w:t>Actividades estratégicas</w:t>
            </w:r>
          </w:p>
        </w:tc>
        <w:tc>
          <w:tcPr>
            <w:tcW w:w="3260" w:type="dxa"/>
            <w:shd w:val="clear" w:color="auto" w:fill="262140" w:themeFill="text1"/>
            <w:vAlign w:val="center"/>
          </w:tcPr>
          <w:p w14:paraId="29D6B04F" w14:textId="77777777" w:rsidR="004820B0" w:rsidRDefault="00C4026A" w:rsidP="002E5361">
            <w:pPr>
              <w:pStyle w:val="Signature"/>
              <w:spacing w:before="0"/>
              <w:jc w:val="center"/>
              <w:rPr>
                <w:b w:val="0"/>
                <w:color w:val="FFFFFF" w:themeColor="background1"/>
                <w:lang w:val="es-419"/>
              </w:rPr>
            </w:pPr>
            <w:r>
              <w:rPr>
                <w:noProof/>
              </w:rPr>
              <w:drawing>
                <wp:inline distT="0" distB="0" distL="0" distR="0" wp14:anchorId="779D9EEF" wp14:editId="112E9A29">
                  <wp:extent cx="914400" cy="914400"/>
                  <wp:effectExtent l="0" t="0" r="0" b="0"/>
                  <wp:docPr id="23" name="Gráfico 23" descr="Apretón de 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3"/>
                          <pic:cNvPicPr/>
                        </pic:nvPicPr>
                        <pic:blipFill>
                          <a:blip r:embed="rId28">
                            <a:extLs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inline>
              </w:drawing>
            </w:r>
            <w:r w:rsidR="004820B0" w:rsidRPr="13918E05">
              <w:rPr>
                <w:b w:val="0"/>
                <w:color w:val="FFFFFF" w:themeColor="background2"/>
                <w:lang w:val="es-419"/>
              </w:rPr>
              <w:t xml:space="preserve"> </w:t>
            </w:r>
          </w:p>
          <w:p w14:paraId="633CEA0D" w14:textId="77777777" w:rsidR="00C4026A" w:rsidRPr="004C0AD1" w:rsidRDefault="004820B0" w:rsidP="004820B0">
            <w:pPr>
              <w:pStyle w:val="Signature"/>
              <w:spacing w:before="0"/>
              <w:jc w:val="center"/>
            </w:pPr>
            <w:r w:rsidRPr="00C4026A">
              <w:rPr>
                <w:b w:val="0"/>
                <w:color w:val="FFFFFF" w:themeColor="background1"/>
                <w:lang w:val="es-419"/>
              </w:rPr>
              <w:t>Presu</w:t>
            </w:r>
            <w:r>
              <w:rPr>
                <w:b w:val="0"/>
                <w:color w:val="FFFFFF" w:themeColor="background1"/>
                <w:lang w:val="es-419"/>
              </w:rPr>
              <w:t>pu</w:t>
            </w:r>
            <w:r w:rsidRPr="00C4026A">
              <w:rPr>
                <w:b w:val="0"/>
                <w:color w:val="FFFFFF" w:themeColor="background1"/>
                <w:lang w:val="es-419"/>
              </w:rPr>
              <w:t xml:space="preserve">esto </w:t>
            </w:r>
            <w:r>
              <w:rPr>
                <w:b w:val="0"/>
                <w:color w:val="FFFFFF" w:themeColor="background1"/>
                <w:lang w:val="es-419"/>
              </w:rPr>
              <w:t>Participativo</w:t>
            </w:r>
          </w:p>
        </w:tc>
      </w:tr>
    </w:tbl>
    <w:p w14:paraId="0FB78278" w14:textId="77777777" w:rsidR="00C4026A" w:rsidRPr="00CC5277" w:rsidRDefault="00C4026A" w:rsidP="00CC5277">
      <w:pPr>
        <w:pStyle w:val="nfasis2"/>
        <w:rPr>
          <w:b w:val="0"/>
          <w:lang w:val="es-419"/>
        </w:rPr>
      </w:pPr>
    </w:p>
    <w:p w14:paraId="1FC39945" w14:textId="77777777" w:rsidR="00E172CB" w:rsidRPr="004C0AD1" w:rsidRDefault="00E172CB" w:rsidP="002063EE">
      <w:pPr>
        <w:pStyle w:val="ListNumber"/>
        <w:numPr>
          <w:ilvl w:val="0"/>
          <w:numId w:val="0"/>
        </w:numPr>
      </w:pPr>
    </w:p>
    <w:p w14:paraId="0A6959E7" w14:textId="77777777" w:rsidR="00D55CBC" w:rsidRPr="00CC5277" w:rsidRDefault="00CC5277" w:rsidP="00D55CBC">
      <w:pPr>
        <w:rPr>
          <w:lang w:val="es-419"/>
        </w:rPr>
      </w:pPr>
      <w:r>
        <w:rPr>
          <w:lang w:val="es-419"/>
        </w:rPr>
        <w:t xml:space="preserve"> </w:t>
      </w:r>
    </w:p>
    <w:p w14:paraId="3F5E68C5" w14:textId="77777777" w:rsidR="003C2B18" w:rsidRDefault="003C2B18" w:rsidP="00ED4F17"/>
    <w:p w14:paraId="4D9148D3" w14:textId="77777777" w:rsidR="00E2530A" w:rsidRDefault="00E2530A" w:rsidP="00ED4F17"/>
    <w:p w14:paraId="789B0D8D" w14:textId="77777777" w:rsidR="00E2530A" w:rsidRDefault="00E2530A" w:rsidP="00ED4F17"/>
    <w:p w14:paraId="61F3999F" w14:textId="77777777" w:rsidR="00E2530A" w:rsidRDefault="00E2530A" w:rsidP="00ED4F17"/>
    <w:p w14:paraId="50F258E4" w14:textId="77777777" w:rsidR="00E2530A" w:rsidRDefault="00E2530A" w:rsidP="00ED4F17"/>
    <w:p w14:paraId="19622328" w14:textId="77777777" w:rsidR="00E2530A" w:rsidRDefault="00E2530A" w:rsidP="00ED4F17"/>
    <w:p w14:paraId="35594CB6" w14:textId="77777777" w:rsidR="00E2530A" w:rsidRDefault="00E2530A" w:rsidP="00ED4F17"/>
    <w:p w14:paraId="6FFF4A0A" w14:textId="77777777" w:rsidR="00E2530A" w:rsidRDefault="00E2530A" w:rsidP="00ED4F17"/>
    <w:p w14:paraId="3102D2AB" w14:textId="77777777" w:rsidR="00E2530A" w:rsidRDefault="00E2530A" w:rsidP="00ED4F17"/>
    <w:p w14:paraId="6B852FFF" w14:textId="77777777" w:rsidR="00E2530A" w:rsidRDefault="00E2530A" w:rsidP="00ED4F17"/>
    <w:p w14:paraId="62CF1FCA" w14:textId="77777777" w:rsidR="00E2530A" w:rsidRDefault="00E2530A" w:rsidP="00ED4F17"/>
    <w:p w14:paraId="2946DB82" w14:textId="6F8F2D70" w:rsidR="00E2530A" w:rsidRDefault="00E2530A" w:rsidP="00ED4F17">
      <w:pPr>
        <w:sectPr w:rsidR="00E2530A" w:rsidSect="003C2B18">
          <w:footerReference w:type="default" r:id="rId30"/>
          <w:headerReference w:type="first" r:id="rId31"/>
          <w:footerReference w:type="first" r:id="rId32"/>
          <w:type w:val="continuous"/>
          <w:pgSz w:w="12240" w:h="15840" w:code="1"/>
          <w:pgMar w:top="720" w:right="1152" w:bottom="720" w:left="1152" w:header="0" w:footer="0" w:gutter="0"/>
          <w:pgNumType w:start="1"/>
          <w:cols w:space="708"/>
          <w:titlePg/>
          <w:docGrid w:linePitch="360"/>
        </w:sectPr>
      </w:pPr>
    </w:p>
    <w:p w14:paraId="49B1FCD3" w14:textId="77777777" w:rsidR="00AE3ABA" w:rsidRDefault="004820B0">
      <w:pPr>
        <w:spacing w:after="180" w:line="336" w:lineRule="auto"/>
        <w:contextualSpacing w:val="0"/>
      </w:pPr>
      <w:r>
        <w:rPr>
          <w:noProof/>
          <w:lang w:val="es-419" w:eastAsia="es-419"/>
        </w:rPr>
        <w:lastRenderedPageBreak/>
        <mc:AlternateContent>
          <mc:Choice Requires="wps">
            <w:drawing>
              <wp:anchor distT="0" distB="0" distL="114300" distR="114300" simplePos="0" relativeHeight="251693056" behindDoc="0" locked="0" layoutInCell="1" allowOverlap="1" wp14:anchorId="095A79A5" wp14:editId="07777777">
                <wp:simplePos x="0" y="0"/>
                <wp:positionH relativeFrom="margin">
                  <wp:align>center</wp:align>
                </wp:positionH>
                <wp:positionV relativeFrom="paragraph">
                  <wp:posOffset>5655556</wp:posOffset>
                </wp:positionV>
                <wp:extent cx="3573624" cy="0"/>
                <wp:effectExtent l="0" t="0" r="27305" b="19050"/>
                <wp:wrapNone/>
                <wp:docPr id="72" name="Conector recto 72"/>
                <wp:cNvGraphicFramePr/>
                <a:graphic xmlns:a="http://schemas.openxmlformats.org/drawingml/2006/main">
                  <a:graphicData uri="http://schemas.microsoft.com/office/word/2010/wordprocessingShape">
                    <wps:wsp>
                      <wps:cNvCnPr/>
                      <wps:spPr>
                        <a:xfrm>
                          <a:off x="0" y="0"/>
                          <a:ext cx="35736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44B2ED81">
              <v:line id="Conector recto 72" style="position:absolute;z-index:251693056;visibility:visible;mso-wrap-style:square;mso-wrap-distance-left:9pt;mso-wrap-distance-top:0;mso-wrap-distance-right:9pt;mso-wrap-distance-bottom:0;mso-position-horizontal:center;mso-position-horizontal-relative:margin;mso-position-vertical:absolute;mso-position-vertical-relative:text" o:spid="_x0000_s1026" strokecolor="#f1cf58 [3044]" from="0,445.3pt" to="281.4pt,445.3pt" w14:anchorId="1D7A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">
                <w10:wrap anchorx="margin"/>
              </v:line>
            </w:pict>
          </mc:Fallback>
        </mc:AlternateContent>
      </w:r>
      <w:r>
        <w:rPr>
          <w:noProof/>
          <w:lang w:val="es-419" w:eastAsia="es-419"/>
        </w:rPr>
        <w:drawing>
          <wp:anchor distT="0" distB="0" distL="114300" distR="114300" simplePos="0" relativeHeight="251692032" behindDoc="0" locked="0" layoutInCell="1" allowOverlap="1" wp14:anchorId="15935CC8" wp14:editId="515B2A7D">
            <wp:simplePos x="0" y="0"/>
            <wp:positionH relativeFrom="column">
              <wp:posOffset>553085</wp:posOffset>
            </wp:positionH>
            <wp:positionV relativeFrom="paragraph">
              <wp:posOffset>2827655</wp:posOffset>
            </wp:positionV>
            <wp:extent cx="5004000" cy="1432644"/>
            <wp:effectExtent l="0" t="0" r="6350" b="0"/>
            <wp:wrapNone/>
            <wp:docPr id="70" name="Imagen 70" descr="http://adn.gob.do/images/ad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n.gob.do/images/ad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000" cy="14326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AD1">
        <w:rPr>
          <w:noProof/>
          <w:lang w:val="es-419" w:eastAsia="es-419"/>
        </w:rPr>
        <mc:AlternateContent>
          <mc:Choice Requires="wps">
            <w:drawing>
              <wp:anchor distT="0" distB="0" distL="114300" distR="114300" simplePos="0" relativeHeight="251689984" behindDoc="1" locked="0" layoutInCell="1" allowOverlap="1" wp14:anchorId="3BDE05F1" wp14:editId="4F96CDDC">
                <wp:simplePos x="0" y="0"/>
                <wp:positionH relativeFrom="margin">
                  <wp:align>center</wp:align>
                </wp:positionH>
                <wp:positionV relativeFrom="page">
                  <wp:posOffset>6705600</wp:posOffset>
                </wp:positionV>
                <wp:extent cx="6004560" cy="1240971"/>
                <wp:effectExtent l="0" t="0" r="0" b="0"/>
                <wp:wrapNone/>
                <wp:docPr id="69" name="Rectángulo 69" descr="rectángulo de color"/>
                <wp:cNvGraphicFramePr/>
                <a:graphic xmlns:a="http://schemas.openxmlformats.org/drawingml/2006/main">
                  <a:graphicData uri="http://schemas.microsoft.com/office/word/2010/wordprocessingShape">
                    <wps:wsp>
                      <wps:cNvSpPr/>
                      <wps:spPr>
                        <a:xfrm>
                          <a:off x="0" y="0"/>
                          <a:ext cx="6004560" cy="12409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30F" w14:textId="77777777" w:rsidR="004820B0" w:rsidRPr="004820B0" w:rsidRDefault="004820B0" w:rsidP="004820B0">
                            <w:pPr>
                              <w:jc w:val="center"/>
                              <w:rPr>
                                <w:b/>
                                <w:color w:val="233861" w:themeColor="accent4" w:themeShade="BF"/>
                                <w:sz w:val="28"/>
                                <w:lang w:val="es-419"/>
                              </w:rPr>
                            </w:pPr>
                            <w:r w:rsidRPr="004820B0">
                              <w:rPr>
                                <w:b/>
                                <w:color w:val="233861" w:themeColor="accent4" w:themeShade="BF"/>
                                <w:sz w:val="28"/>
                                <w:lang w:val="es-419"/>
                              </w:rPr>
                              <w:t>Memoria Anual</w:t>
                            </w:r>
                          </w:p>
                          <w:p w14:paraId="42B71CCD" w14:textId="77777777" w:rsidR="004820B0" w:rsidRPr="004820B0" w:rsidRDefault="004820B0" w:rsidP="004820B0">
                            <w:pPr>
                              <w:jc w:val="center"/>
                              <w:rPr>
                                <w:b/>
                                <w:color w:val="233861" w:themeColor="accent4" w:themeShade="BF"/>
                                <w:sz w:val="28"/>
                                <w:lang w:val="es-419"/>
                              </w:rPr>
                            </w:pPr>
                            <w:r w:rsidRPr="004820B0">
                              <w:rPr>
                                <w:b/>
                                <w:color w:val="233861" w:themeColor="accent4" w:themeShade="BF"/>
                                <w:sz w:val="28"/>
                                <w:lang w:val="es-419"/>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E05F1" id="Rectángulo 69" o:spid="_x0000_s1029" alt="rectángulo de color" style="position:absolute;margin-left:0;margin-top:528pt;width:472.8pt;height:97.7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" filled="f" stroked="f" strokeweight="2pt">
                <v:textbox>
                  <w:txbxContent>
                    <w:p w14:paraId="7419C30F" w14:textId="77777777" w:rsidR="004820B0" w:rsidRPr="004820B0" w:rsidRDefault="004820B0" w:rsidP="004820B0">
                      <w:pPr>
                        <w:jc w:val="center"/>
                        <w:rPr>
                          <w:b/>
                          <w:color w:val="233861" w:themeColor="accent4" w:themeShade="BF"/>
                          <w:sz w:val="28"/>
                          <w:lang w:val="es-419"/>
                        </w:rPr>
                      </w:pPr>
                      <w:r w:rsidRPr="004820B0">
                        <w:rPr>
                          <w:b/>
                          <w:color w:val="233861" w:themeColor="accent4" w:themeShade="BF"/>
                          <w:sz w:val="28"/>
                          <w:lang w:val="es-419"/>
                        </w:rPr>
                        <w:t>Memoria Anual</w:t>
                      </w:r>
                    </w:p>
                    <w:p w14:paraId="42B71CCD" w14:textId="77777777" w:rsidR="004820B0" w:rsidRPr="004820B0" w:rsidRDefault="004820B0" w:rsidP="004820B0">
                      <w:pPr>
                        <w:jc w:val="center"/>
                        <w:rPr>
                          <w:b/>
                          <w:color w:val="233861" w:themeColor="accent4" w:themeShade="BF"/>
                          <w:sz w:val="28"/>
                          <w:lang w:val="es-419"/>
                        </w:rPr>
                      </w:pPr>
                      <w:r w:rsidRPr="004820B0">
                        <w:rPr>
                          <w:b/>
                          <w:color w:val="233861" w:themeColor="accent4" w:themeShade="BF"/>
                          <w:sz w:val="28"/>
                          <w:lang w:val="es-419"/>
                        </w:rPr>
                        <w:t>2020</w:t>
                      </w:r>
                    </w:p>
                  </w:txbxContent>
                </v:textbox>
                <w10:wrap anchorx="margin" anchory="page"/>
              </v:rect>
            </w:pict>
          </mc:Fallback>
        </mc:AlternateContent>
      </w:r>
    </w:p>
    <w:sectPr w:rsidR="00AE3ABA" w:rsidSect="003C2B18">
      <w:footerReference w:type="default" r:id="rId33"/>
      <w:headerReference w:type="first" r:id="rId34"/>
      <w:footerReference w:type="first" r:id="rId35"/>
      <w:type w:val="continuous"/>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2A24" w14:textId="77777777" w:rsidR="00AA2F11" w:rsidRDefault="00AA2F11" w:rsidP="00A91D75">
      <w:r>
        <w:separator/>
      </w:r>
    </w:p>
  </w:endnote>
  <w:endnote w:type="continuationSeparator" w:id="0">
    <w:p w14:paraId="69AA214C" w14:textId="77777777" w:rsidR="00AA2F11" w:rsidRDefault="00AA2F11"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5742E8B0" w14:textId="77777777" w:rsidTr="13918E05">
      <w:tc>
        <w:tcPr>
          <w:tcW w:w="3310" w:type="dxa"/>
        </w:tcPr>
        <w:p w14:paraId="1664E02D" w14:textId="165F059B" w:rsidR="13918E05" w:rsidRDefault="13918E05" w:rsidP="13918E05">
          <w:pPr>
            <w:pStyle w:val="Header"/>
            <w:ind w:left="-115"/>
          </w:pPr>
        </w:p>
      </w:tc>
      <w:tc>
        <w:tcPr>
          <w:tcW w:w="3310" w:type="dxa"/>
        </w:tcPr>
        <w:p w14:paraId="307466C5" w14:textId="134D20D4" w:rsidR="13918E05" w:rsidRDefault="13918E05" w:rsidP="13918E05">
          <w:pPr>
            <w:pStyle w:val="Header"/>
            <w:jc w:val="center"/>
          </w:pPr>
        </w:p>
      </w:tc>
      <w:tc>
        <w:tcPr>
          <w:tcW w:w="3310" w:type="dxa"/>
        </w:tcPr>
        <w:p w14:paraId="5A0E44BD" w14:textId="377C6F20" w:rsidR="13918E05" w:rsidRDefault="13918E05" w:rsidP="13918E05">
          <w:pPr>
            <w:pStyle w:val="Header"/>
            <w:ind w:right="-115"/>
            <w:jc w:val="right"/>
          </w:pPr>
        </w:p>
      </w:tc>
    </w:tr>
  </w:tbl>
  <w:p w14:paraId="73D5E9B3" w14:textId="3E341C52" w:rsidR="13918E05" w:rsidRDefault="13918E05" w:rsidP="13918E0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811DFCE" w14:textId="77777777" w:rsidTr="13918E05">
      <w:tc>
        <w:tcPr>
          <w:tcW w:w="3310" w:type="dxa"/>
        </w:tcPr>
        <w:p w14:paraId="15EF74FE" w14:textId="246033D7" w:rsidR="13918E05" w:rsidRDefault="13918E05" w:rsidP="13918E05">
          <w:pPr>
            <w:pStyle w:val="Header"/>
            <w:ind w:left="-115"/>
          </w:pPr>
        </w:p>
      </w:tc>
      <w:tc>
        <w:tcPr>
          <w:tcW w:w="3310" w:type="dxa"/>
        </w:tcPr>
        <w:p w14:paraId="61266C5C" w14:textId="11C788EF" w:rsidR="13918E05" w:rsidRDefault="13918E05" w:rsidP="13918E05">
          <w:pPr>
            <w:pStyle w:val="Header"/>
            <w:jc w:val="center"/>
          </w:pPr>
        </w:p>
      </w:tc>
      <w:tc>
        <w:tcPr>
          <w:tcW w:w="3310" w:type="dxa"/>
        </w:tcPr>
        <w:p w14:paraId="299D3C60" w14:textId="7DDA9BF2" w:rsidR="13918E05" w:rsidRDefault="13918E05" w:rsidP="13918E05">
          <w:pPr>
            <w:pStyle w:val="Header"/>
            <w:ind w:right="-115"/>
            <w:jc w:val="right"/>
          </w:pPr>
        </w:p>
      </w:tc>
    </w:tr>
  </w:tbl>
  <w:p w14:paraId="6EB877B3" w14:textId="08A3AB7B" w:rsidR="13918E05" w:rsidRDefault="13918E05" w:rsidP="13918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093F" w14:textId="65845ADC" w:rsidR="006720C7" w:rsidRDefault="006720C7" w:rsidP="006720C7">
    <w:pPr>
      <w:pStyle w:val="Footer"/>
      <w:jc w:val="center"/>
    </w:pPr>
  </w:p>
  <w:p w14:paraId="443CCB4F" w14:textId="22C17BAC" w:rsidR="13918E05" w:rsidRDefault="13918E05" w:rsidP="13918E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7C31D10B" w14:textId="77777777" w:rsidTr="13918E05">
      <w:tc>
        <w:tcPr>
          <w:tcW w:w="3310" w:type="dxa"/>
        </w:tcPr>
        <w:p w14:paraId="20A2EAB5" w14:textId="1F086C6A" w:rsidR="13918E05" w:rsidRDefault="13918E05" w:rsidP="13918E05">
          <w:pPr>
            <w:pStyle w:val="Header"/>
            <w:ind w:left="-115"/>
          </w:pPr>
        </w:p>
      </w:tc>
      <w:tc>
        <w:tcPr>
          <w:tcW w:w="3310" w:type="dxa"/>
        </w:tcPr>
        <w:p w14:paraId="171415C0" w14:textId="0B98504D" w:rsidR="13918E05" w:rsidRDefault="13918E05" w:rsidP="13918E05">
          <w:pPr>
            <w:pStyle w:val="Header"/>
            <w:jc w:val="center"/>
          </w:pPr>
        </w:p>
      </w:tc>
      <w:tc>
        <w:tcPr>
          <w:tcW w:w="3310" w:type="dxa"/>
        </w:tcPr>
        <w:p w14:paraId="42B27F32" w14:textId="152D9BF7" w:rsidR="13918E05" w:rsidRDefault="13918E05" w:rsidP="13918E05">
          <w:pPr>
            <w:pStyle w:val="Header"/>
            <w:ind w:right="-115"/>
            <w:jc w:val="right"/>
          </w:pPr>
        </w:p>
      </w:tc>
    </w:tr>
  </w:tbl>
  <w:p w14:paraId="2226809A" w14:textId="35BD4869" w:rsidR="13918E05" w:rsidRDefault="13918E05" w:rsidP="13918E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5F2672D" w14:textId="77777777" w:rsidTr="13918E05">
      <w:tc>
        <w:tcPr>
          <w:tcW w:w="3310" w:type="dxa"/>
        </w:tcPr>
        <w:p w14:paraId="613AA798" w14:textId="74087B25" w:rsidR="13918E05" w:rsidRDefault="13918E05" w:rsidP="13918E05">
          <w:pPr>
            <w:pStyle w:val="Header"/>
            <w:ind w:left="-115"/>
          </w:pPr>
        </w:p>
      </w:tc>
      <w:tc>
        <w:tcPr>
          <w:tcW w:w="3310" w:type="dxa"/>
        </w:tcPr>
        <w:p w14:paraId="1A359BAD" w14:textId="19E73AFF" w:rsidR="13918E05" w:rsidRDefault="13918E05" w:rsidP="13918E05">
          <w:pPr>
            <w:pStyle w:val="Header"/>
            <w:jc w:val="center"/>
          </w:pPr>
        </w:p>
      </w:tc>
      <w:tc>
        <w:tcPr>
          <w:tcW w:w="3310" w:type="dxa"/>
        </w:tcPr>
        <w:p w14:paraId="12F3A3C5" w14:textId="4C30DE4E" w:rsidR="13918E05" w:rsidRDefault="13918E05" w:rsidP="13918E05">
          <w:pPr>
            <w:pStyle w:val="Header"/>
            <w:ind w:right="-115"/>
            <w:jc w:val="right"/>
          </w:pPr>
        </w:p>
      </w:tc>
    </w:tr>
  </w:tbl>
  <w:p w14:paraId="19E5081C" w14:textId="60E5CD99" w:rsidR="13918E05" w:rsidRDefault="13918E05" w:rsidP="13918E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6688E35" w14:textId="77777777" w:rsidTr="13918E05">
      <w:tc>
        <w:tcPr>
          <w:tcW w:w="3310" w:type="dxa"/>
        </w:tcPr>
        <w:p w14:paraId="128A8584" w14:textId="19A2AD2D" w:rsidR="13918E05" w:rsidRDefault="13918E05" w:rsidP="13918E05">
          <w:pPr>
            <w:pStyle w:val="Header"/>
            <w:ind w:left="-115"/>
          </w:pPr>
        </w:p>
      </w:tc>
      <w:tc>
        <w:tcPr>
          <w:tcW w:w="3310" w:type="dxa"/>
        </w:tcPr>
        <w:p w14:paraId="7FF524E4" w14:textId="12B2DF5C" w:rsidR="13918E05" w:rsidRDefault="13918E05" w:rsidP="13918E05">
          <w:pPr>
            <w:pStyle w:val="Header"/>
            <w:jc w:val="center"/>
          </w:pPr>
        </w:p>
      </w:tc>
      <w:tc>
        <w:tcPr>
          <w:tcW w:w="3310" w:type="dxa"/>
        </w:tcPr>
        <w:p w14:paraId="3B08DF1A" w14:textId="212F2475" w:rsidR="13918E05" w:rsidRDefault="13918E05" w:rsidP="13918E05">
          <w:pPr>
            <w:pStyle w:val="Header"/>
            <w:ind w:right="-115"/>
            <w:jc w:val="right"/>
          </w:pPr>
        </w:p>
      </w:tc>
    </w:tr>
  </w:tbl>
  <w:p w14:paraId="4D47A3FC" w14:textId="7FD0D5E3" w:rsidR="13918E05" w:rsidRDefault="13918E05" w:rsidP="13918E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023DAC03" w14:textId="77777777" w:rsidTr="13918E05">
      <w:tc>
        <w:tcPr>
          <w:tcW w:w="3310" w:type="dxa"/>
        </w:tcPr>
        <w:p w14:paraId="0B9672B6" w14:textId="0F7B507D" w:rsidR="13918E05" w:rsidRDefault="13918E05" w:rsidP="13918E05">
          <w:pPr>
            <w:pStyle w:val="Header"/>
            <w:ind w:left="-115"/>
          </w:pPr>
        </w:p>
      </w:tc>
      <w:tc>
        <w:tcPr>
          <w:tcW w:w="3310" w:type="dxa"/>
        </w:tcPr>
        <w:p w14:paraId="767C1861" w14:textId="2E9A3564" w:rsidR="13918E05" w:rsidRDefault="13918E05" w:rsidP="13918E05">
          <w:pPr>
            <w:pStyle w:val="Header"/>
            <w:jc w:val="center"/>
          </w:pPr>
        </w:p>
      </w:tc>
      <w:tc>
        <w:tcPr>
          <w:tcW w:w="3310" w:type="dxa"/>
        </w:tcPr>
        <w:p w14:paraId="35093A92" w14:textId="3EFDDA6B" w:rsidR="13918E05" w:rsidRDefault="13918E05" w:rsidP="13918E05">
          <w:pPr>
            <w:pStyle w:val="Header"/>
            <w:ind w:right="-115"/>
            <w:jc w:val="right"/>
          </w:pPr>
        </w:p>
      </w:tc>
    </w:tr>
  </w:tbl>
  <w:p w14:paraId="49959F96" w14:textId="5BF528A1" w:rsidR="13918E05" w:rsidRDefault="13918E05" w:rsidP="13918E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09BFF95D" w14:textId="77777777" w:rsidTr="13918E05">
      <w:tc>
        <w:tcPr>
          <w:tcW w:w="3310" w:type="dxa"/>
        </w:tcPr>
        <w:p w14:paraId="4746136D" w14:textId="1020F76B" w:rsidR="13918E05" w:rsidRDefault="13918E05" w:rsidP="13918E05">
          <w:pPr>
            <w:pStyle w:val="Header"/>
            <w:ind w:left="-115"/>
          </w:pPr>
        </w:p>
      </w:tc>
      <w:tc>
        <w:tcPr>
          <w:tcW w:w="3310" w:type="dxa"/>
        </w:tcPr>
        <w:p w14:paraId="4AD5DF69" w14:textId="0C3708A3" w:rsidR="13918E05" w:rsidRDefault="13918E05" w:rsidP="13918E05">
          <w:pPr>
            <w:pStyle w:val="Header"/>
            <w:jc w:val="center"/>
          </w:pPr>
        </w:p>
      </w:tc>
      <w:tc>
        <w:tcPr>
          <w:tcW w:w="3310" w:type="dxa"/>
        </w:tcPr>
        <w:p w14:paraId="1C66A349" w14:textId="5B6F6919" w:rsidR="13918E05" w:rsidRDefault="13918E05" w:rsidP="13918E05">
          <w:pPr>
            <w:pStyle w:val="Header"/>
            <w:ind w:right="-115"/>
            <w:jc w:val="right"/>
          </w:pPr>
        </w:p>
      </w:tc>
    </w:tr>
  </w:tbl>
  <w:p w14:paraId="04F45EF4" w14:textId="7352F94E" w:rsidR="13918E05" w:rsidRDefault="13918E05" w:rsidP="13918E0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1493E4B" w14:textId="77777777" w:rsidTr="13918E05">
      <w:tc>
        <w:tcPr>
          <w:tcW w:w="3310" w:type="dxa"/>
        </w:tcPr>
        <w:p w14:paraId="1C61D609" w14:textId="303129B3" w:rsidR="13918E05" w:rsidRDefault="13918E05" w:rsidP="13918E05">
          <w:pPr>
            <w:pStyle w:val="Header"/>
            <w:ind w:left="-115"/>
          </w:pPr>
        </w:p>
      </w:tc>
      <w:tc>
        <w:tcPr>
          <w:tcW w:w="3310" w:type="dxa"/>
        </w:tcPr>
        <w:p w14:paraId="6626D085" w14:textId="6EEF3F88" w:rsidR="13918E05" w:rsidRDefault="13918E05" w:rsidP="13918E05">
          <w:pPr>
            <w:pStyle w:val="Header"/>
            <w:jc w:val="center"/>
          </w:pPr>
        </w:p>
      </w:tc>
      <w:tc>
        <w:tcPr>
          <w:tcW w:w="3310" w:type="dxa"/>
        </w:tcPr>
        <w:p w14:paraId="66A5D239" w14:textId="5588B7D7" w:rsidR="13918E05" w:rsidRDefault="13918E05" w:rsidP="13918E05">
          <w:pPr>
            <w:pStyle w:val="Header"/>
            <w:ind w:right="-115"/>
            <w:jc w:val="right"/>
          </w:pPr>
        </w:p>
      </w:tc>
    </w:tr>
  </w:tbl>
  <w:p w14:paraId="171D1AF0" w14:textId="5D5A6A00" w:rsidR="13918E05" w:rsidRDefault="13918E05" w:rsidP="13918E0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6DC6EC4" w14:textId="77777777" w:rsidTr="13918E05">
      <w:tc>
        <w:tcPr>
          <w:tcW w:w="3310" w:type="dxa"/>
        </w:tcPr>
        <w:p w14:paraId="0B57E0CE" w14:textId="46EA5D54" w:rsidR="13918E05" w:rsidRDefault="13918E05" w:rsidP="13918E05">
          <w:pPr>
            <w:pStyle w:val="Header"/>
            <w:ind w:left="-115"/>
          </w:pPr>
        </w:p>
      </w:tc>
      <w:tc>
        <w:tcPr>
          <w:tcW w:w="3310" w:type="dxa"/>
        </w:tcPr>
        <w:p w14:paraId="375BA6F1" w14:textId="7CC87253" w:rsidR="13918E05" w:rsidRDefault="13918E05" w:rsidP="13918E05">
          <w:pPr>
            <w:pStyle w:val="Header"/>
            <w:jc w:val="center"/>
          </w:pPr>
        </w:p>
      </w:tc>
      <w:tc>
        <w:tcPr>
          <w:tcW w:w="3310" w:type="dxa"/>
        </w:tcPr>
        <w:p w14:paraId="1B9CDC28" w14:textId="5EF8F9A0" w:rsidR="13918E05" w:rsidRDefault="13918E05" w:rsidP="13918E05">
          <w:pPr>
            <w:pStyle w:val="Header"/>
            <w:ind w:right="-115"/>
            <w:jc w:val="right"/>
          </w:pPr>
        </w:p>
      </w:tc>
    </w:tr>
  </w:tbl>
  <w:p w14:paraId="57108062" w14:textId="05E6D4F5" w:rsidR="13918E05" w:rsidRDefault="13918E05" w:rsidP="13918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22FC" w14:textId="77777777" w:rsidR="00AA2F11" w:rsidRDefault="00AA2F11" w:rsidP="00A91D75">
      <w:r>
        <w:separator/>
      </w:r>
    </w:p>
  </w:footnote>
  <w:footnote w:type="continuationSeparator" w:id="0">
    <w:p w14:paraId="36F24BD2" w14:textId="77777777" w:rsidR="00AA2F11" w:rsidRDefault="00AA2F11"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6D709195" w14:textId="77777777" w:rsidTr="00A7217A">
      <w:trPr>
        <w:trHeight w:val="1060"/>
      </w:trPr>
      <w:tc>
        <w:tcPr>
          <w:tcW w:w="5861" w:type="dxa"/>
        </w:tcPr>
        <w:p w14:paraId="144A5D23" w14:textId="77777777" w:rsidR="008759A8" w:rsidRDefault="008759A8" w:rsidP="00A7217A">
          <w:pPr>
            <w:pStyle w:val="Header"/>
            <w:spacing w:after="0"/>
          </w:pPr>
          <w:r w:rsidRPr="008759A8">
            <w:rPr>
              <w:noProof/>
              <w:lang w:val="es-419" w:eastAsia="es-419"/>
            </w:rPr>
            <mc:AlternateContent>
              <mc:Choice Requires="wps">
                <w:drawing>
                  <wp:inline distT="0" distB="0" distL="0" distR="0" wp14:anchorId="210F1B06" wp14:editId="5B8C667B">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p14="http://schemas.microsoft.com/office/word/2010/wordml" xmlns:a="http://schemas.openxmlformats.org/drawingml/2006/main">
                <w:pict w14:anchorId="08D16E69">
                  <v:line id="Conector recto 17" style="flip:x;visibility:visible;mso-wrap-style:square;mso-left-percent:-10001;mso-top-percent:-10001;mso-position-horizontal:absolute;mso-position-horizontal-relative:char;mso-position-vertical:absolute;mso-position-vertical-relative:line;mso-left-percent:-10001;mso-top-percent:-10001" alt="línea recta" o:spid="_x0000_s1026" strokecolor="#262140 [3213]" strokeweight="4.5pt" from="0,0" to="113.55pt,0" w14:anchorId="571DBA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">
                    <w10:anchorlock/>
                  </v:line>
                </w:pict>
              </mc:Fallback>
            </mc:AlternateContent>
          </w:r>
        </w:p>
      </w:tc>
      <w:tc>
        <w:tcPr>
          <w:tcW w:w="6420" w:type="dxa"/>
        </w:tcPr>
        <w:p w14:paraId="1B5916B6" w14:textId="77777777" w:rsidR="008759A8" w:rsidRDefault="00D476F7" w:rsidP="00A7217A">
          <w:pPr>
            <w:pStyle w:val="Header"/>
            <w:spacing w:after="0"/>
            <w:jc w:val="right"/>
          </w:pPr>
          <w:r>
            <w:rPr>
              <w:noProof/>
              <w:lang w:val="es-419" w:eastAsia="es-419"/>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DA923" w14:textId="77777777" w:rsidR="00D476F7" w:rsidRPr="00D476F7" w:rsidRDefault="00D476F7" w:rsidP="00D476F7">
                                <w:pPr>
                                  <w:pStyle w:val="Subtitle"/>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04377B">
                                  <w:rPr>
                                    <w:noProof/>
                                    <w:color w:val="FFFFFF" w:themeColor="background1"/>
                                    <w:lang w:bidi="es-ES"/>
                                  </w:rPr>
                                  <w:t>2</w:t>
                                </w:r>
                                <w:r>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Cuadro de tex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" filled="f" stroked="f" strokeweight=".5pt">
                    <v:textbox inset="0,0,0,0">
                      <w:txbxContent>
                        <w:p w14:paraId="69ADA923" w14:textId="77777777" w:rsidR="00D476F7" w:rsidRPr="00D476F7" w:rsidRDefault="00D476F7" w:rsidP="00D476F7">
                          <w:pPr>
                            <w:pStyle w:val="Subtitle"/>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04377B">
                            <w:rPr>
                              <w:noProof/>
                              <w:color w:val="FFFFFF" w:themeColor="background1"/>
                              <w:lang w:bidi="es-ES"/>
                            </w:rPr>
                            <w:t>2</w:t>
                          </w:r>
                          <w:r>
                            <w:rPr>
                              <w:color w:val="FFFFFF" w:themeColor="background1"/>
                              <w:lang w:bidi="es-ES"/>
                            </w:rPr>
                            <w:fldChar w:fldCharType="end"/>
                          </w:r>
                        </w:p>
                      </w:txbxContent>
                    </v:textbox>
                  </v:shape>
                </w:pict>
              </mc:Fallback>
            </mc:AlternateContent>
          </w:r>
          <w:r w:rsidR="00C6323A" w:rsidRPr="00C6323A">
            <w:rPr>
              <w:noProof/>
              <w:lang w:val="es-419" w:eastAsia="es-419"/>
            </w:rPr>
            <mc:AlternateContent>
              <mc:Choice Requires="wps">
                <w:drawing>
                  <wp:inline distT="0" distB="0" distL="0" distR="0" wp14:anchorId="14817101" wp14:editId="44D8F227">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38610EB"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ángulo: Una sola esquina cortada 15" o:spid="_x0000_s1031"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738610EB"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6CF9B939" w14:textId="77777777" w:rsidTr="13918E05">
      <w:tc>
        <w:tcPr>
          <w:tcW w:w="3310" w:type="dxa"/>
        </w:tcPr>
        <w:p w14:paraId="791E2E95" w14:textId="67D48355" w:rsidR="13918E05" w:rsidRDefault="13918E05" w:rsidP="13918E05">
          <w:pPr>
            <w:pStyle w:val="Header"/>
            <w:ind w:left="-115"/>
          </w:pPr>
        </w:p>
      </w:tc>
      <w:tc>
        <w:tcPr>
          <w:tcW w:w="3310" w:type="dxa"/>
        </w:tcPr>
        <w:p w14:paraId="1265F540" w14:textId="5329F432" w:rsidR="13918E05" w:rsidRDefault="13918E05" w:rsidP="13918E05">
          <w:pPr>
            <w:pStyle w:val="Header"/>
            <w:jc w:val="center"/>
          </w:pPr>
        </w:p>
      </w:tc>
      <w:tc>
        <w:tcPr>
          <w:tcW w:w="3310" w:type="dxa"/>
        </w:tcPr>
        <w:p w14:paraId="75D3BAC0" w14:textId="59972CD7" w:rsidR="13918E05" w:rsidRDefault="13918E05" w:rsidP="13918E05">
          <w:pPr>
            <w:pStyle w:val="Header"/>
            <w:ind w:right="-115"/>
            <w:jc w:val="right"/>
          </w:pPr>
        </w:p>
      </w:tc>
    </w:tr>
  </w:tbl>
  <w:p w14:paraId="58531BC4" w14:textId="081C49DA" w:rsidR="13918E05" w:rsidRDefault="13918E05" w:rsidP="13918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01CD5189" w14:textId="77777777" w:rsidTr="13918E05">
      <w:tc>
        <w:tcPr>
          <w:tcW w:w="3310" w:type="dxa"/>
        </w:tcPr>
        <w:p w14:paraId="68EA757E" w14:textId="3ADFB6F0" w:rsidR="13918E05" w:rsidRDefault="13918E05" w:rsidP="13918E05">
          <w:pPr>
            <w:pStyle w:val="Header"/>
            <w:ind w:left="-115"/>
          </w:pPr>
        </w:p>
      </w:tc>
      <w:tc>
        <w:tcPr>
          <w:tcW w:w="3310" w:type="dxa"/>
        </w:tcPr>
        <w:p w14:paraId="39AA47AC" w14:textId="54466041" w:rsidR="13918E05" w:rsidRDefault="13918E05" w:rsidP="13918E05">
          <w:pPr>
            <w:pStyle w:val="Header"/>
            <w:jc w:val="center"/>
          </w:pPr>
        </w:p>
      </w:tc>
      <w:tc>
        <w:tcPr>
          <w:tcW w:w="3310" w:type="dxa"/>
        </w:tcPr>
        <w:p w14:paraId="69FB6352" w14:textId="38247CCF" w:rsidR="13918E05" w:rsidRDefault="13918E05" w:rsidP="13918E05">
          <w:pPr>
            <w:pStyle w:val="Header"/>
            <w:ind w:right="-115"/>
            <w:jc w:val="right"/>
          </w:pPr>
        </w:p>
      </w:tc>
    </w:tr>
  </w:tbl>
  <w:p w14:paraId="3505E0DC" w14:textId="2905472F" w:rsidR="13918E05" w:rsidRDefault="13918E05" w:rsidP="13918E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42DB26F9" w14:textId="77777777" w:rsidTr="13918E05">
      <w:tc>
        <w:tcPr>
          <w:tcW w:w="3310" w:type="dxa"/>
        </w:tcPr>
        <w:p w14:paraId="492449F6" w14:textId="7AFF1B2E" w:rsidR="13918E05" w:rsidRDefault="13918E05" w:rsidP="13918E05">
          <w:pPr>
            <w:pStyle w:val="Header"/>
            <w:ind w:left="-115"/>
          </w:pPr>
        </w:p>
      </w:tc>
      <w:tc>
        <w:tcPr>
          <w:tcW w:w="3310" w:type="dxa"/>
        </w:tcPr>
        <w:p w14:paraId="4332A34E" w14:textId="346C005C" w:rsidR="13918E05" w:rsidRDefault="13918E05" w:rsidP="13918E05">
          <w:pPr>
            <w:pStyle w:val="Header"/>
            <w:jc w:val="center"/>
          </w:pPr>
        </w:p>
      </w:tc>
      <w:tc>
        <w:tcPr>
          <w:tcW w:w="3310" w:type="dxa"/>
        </w:tcPr>
        <w:p w14:paraId="52DDA365" w14:textId="53F7CECC" w:rsidR="13918E05" w:rsidRDefault="13918E05" w:rsidP="13918E05">
          <w:pPr>
            <w:pStyle w:val="Header"/>
            <w:ind w:right="-115"/>
            <w:jc w:val="right"/>
          </w:pPr>
        </w:p>
      </w:tc>
    </w:tr>
  </w:tbl>
  <w:p w14:paraId="17EF5C71" w14:textId="36E41262" w:rsidR="13918E05" w:rsidRDefault="13918E05" w:rsidP="13918E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4F577C69" w14:textId="77777777" w:rsidTr="13918E05">
      <w:tc>
        <w:tcPr>
          <w:tcW w:w="3310" w:type="dxa"/>
        </w:tcPr>
        <w:p w14:paraId="1CC4485D" w14:textId="1A6433DD" w:rsidR="13918E05" w:rsidRDefault="13918E05" w:rsidP="13918E05">
          <w:pPr>
            <w:pStyle w:val="Header"/>
            <w:ind w:left="-115"/>
          </w:pPr>
        </w:p>
      </w:tc>
      <w:tc>
        <w:tcPr>
          <w:tcW w:w="3310" w:type="dxa"/>
        </w:tcPr>
        <w:p w14:paraId="5E0E0CD5" w14:textId="0B0204E8" w:rsidR="13918E05" w:rsidRDefault="13918E05" w:rsidP="13918E05">
          <w:pPr>
            <w:pStyle w:val="Header"/>
            <w:jc w:val="center"/>
          </w:pPr>
        </w:p>
      </w:tc>
      <w:tc>
        <w:tcPr>
          <w:tcW w:w="3310" w:type="dxa"/>
        </w:tcPr>
        <w:p w14:paraId="65308B46" w14:textId="51129F1F" w:rsidR="13918E05" w:rsidRDefault="13918E05" w:rsidP="13918E05">
          <w:pPr>
            <w:pStyle w:val="Header"/>
            <w:ind w:right="-115"/>
            <w:jc w:val="right"/>
          </w:pPr>
        </w:p>
      </w:tc>
    </w:tr>
  </w:tbl>
  <w:p w14:paraId="3DDD4F79" w14:textId="3604EDDC" w:rsidR="13918E05" w:rsidRDefault="13918E05" w:rsidP="13918E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13918E05" w14:paraId="1F51FACC" w14:textId="77777777" w:rsidTr="13918E05">
      <w:tc>
        <w:tcPr>
          <w:tcW w:w="3310" w:type="dxa"/>
        </w:tcPr>
        <w:p w14:paraId="4DE727FB" w14:textId="2AED9EE3" w:rsidR="13918E05" w:rsidRDefault="13918E05" w:rsidP="13918E05">
          <w:pPr>
            <w:pStyle w:val="Header"/>
            <w:ind w:left="-115"/>
          </w:pPr>
        </w:p>
      </w:tc>
      <w:tc>
        <w:tcPr>
          <w:tcW w:w="3310" w:type="dxa"/>
        </w:tcPr>
        <w:p w14:paraId="19B367C7" w14:textId="7EC5D704" w:rsidR="13918E05" w:rsidRDefault="13918E05" w:rsidP="13918E05">
          <w:pPr>
            <w:pStyle w:val="Header"/>
            <w:jc w:val="center"/>
          </w:pPr>
        </w:p>
      </w:tc>
      <w:tc>
        <w:tcPr>
          <w:tcW w:w="3310" w:type="dxa"/>
        </w:tcPr>
        <w:p w14:paraId="7F9071E4" w14:textId="15F1037B" w:rsidR="13918E05" w:rsidRDefault="13918E05" w:rsidP="13918E05">
          <w:pPr>
            <w:pStyle w:val="Header"/>
            <w:ind w:right="-115"/>
            <w:jc w:val="right"/>
          </w:pPr>
        </w:p>
      </w:tc>
    </w:tr>
  </w:tbl>
  <w:p w14:paraId="33529DEF" w14:textId="01F8FB95" w:rsidR="13918E05" w:rsidRDefault="13918E05" w:rsidP="13918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1"/>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0CE"/>
    <w:rsid w:val="0002111D"/>
    <w:rsid w:val="0004377B"/>
    <w:rsid w:val="000A6F4A"/>
    <w:rsid w:val="00117734"/>
    <w:rsid w:val="001369C6"/>
    <w:rsid w:val="00184B35"/>
    <w:rsid w:val="001865F2"/>
    <w:rsid w:val="001A7CF6"/>
    <w:rsid w:val="001E59F3"/>
    <w:rsid w:val="002063EE"/>
    <w:rsid w:val="00226FF2"/>
    <w:rsid w:val="002618A2"/>
    <w:rsid w:val="002B67D3"/>
    <w:rsid w:val="002D2743"/>
    <w:rsid w:val="002D57F3"/>
    <w:rsid w:val="003210CE"/>
    <w:rsid w:val="00342438"/>
    <w:rsid w:val="003A0F4D"/>
    <w:rsid w:val="003C2B18"/>
    <w:rsid w:val="003D0BD2"/>
    <w:rsid w:val="003F429C"/>
    <w:rsid w:val="00454D03"/>
    <w:rsid w:val="004820B0"/>
    <w:rsid w:val="004A076A"/>
    <w:rsid w:val="004A3529"/>
    <w:rsid w:val="004C0AD1"/>
    <w:rsid w:val="00577305"/>
    <w:rsid w:val="005C2E0B"/>
    <w:rsid w:val="006003D5"/>
    <w:rsid w:val="00632B75"/>
    <w:rsid w:val="006720C7"/>
    <w:rsid w:val="00691871"/>
    <w:rsid w:val="00751E57"/>
    <w:rsid w:val="00754D2C"/>
    <w:rsid w:val="00760843"/>
    <w:rsid w:val="007B0DFA"/>
    <w:rsid w:val="007E5E59"/>
    <w:rsid w:val="008034BE"/>
    <w:rsid w:val="00814EA2"/>
    <w:rsid w:val="00823D33"/>
    <w:rsid w:val="008759A8"/>
    <w:rsid w:val="0089191D"/>
    <w:rsid w:val="00895034"/>
    <w:rsid w:val="008A7FF4"/>
    <w:rsid w:val="008B46AB"/>
    <w:rsid w:val="008E707B"/>
    <w:rsid w:val="008F2DDF"/>
    <w:rsid w:val="00911CD5"/>
    <w:rsid w:val="009210A6"/>
    <w:rsid w:val="00924378"/>
    <w:rsid w:val="00937503"/>
    <w:rsid w:val="00944D7A"/>
    <w:rsid w:val="00982230"/>
    <w:rsid w:val="009A0F76"/>
    <w:rsid w:val="009F53F5"/>
    <w:rsid w:val="00A0112E"/>
    <w:rsid w:val="00A03BCD"/>
    <w:rsid w:val="00A7217A"/>
    <w:rsid w:val="00A86068"/>
    <w:rsid w:val="00A91D75"/>
    <w:rsid w:val="00AA2F11"/>
    <w:rsid w:val="00AC343A"/>
    <w:rsid w:val="00AE3ABA"/>
    <w:rsid w:val="00B07F69"/>
    <w:rsid w:val="00B10556"/>
    <w:rsid w:val="00B13F0E"/>
    <w:rsid w:val="00BE76E6"/>
    <w:rsid w:val="00C4026A"/>
    <w:rsid w:val="00C50FEA"/>
    <w:rsid w:val="00C56167"/>
    <w:rsid w:val="00C6323A"/>
    <w:rsid w:val="00C87193"/>
    <w:rsid w:val="00CB27A1"/>
    <w:rsid w:val="00CC5277"/>
    <w:rsid w:val="00D34361"/>
    <w:rsid w:val="00D476F7"/>
    <w:rsid w:val="00D55CBC"/>
    <w:rsid w:val="00D8631A"/>
    <w:rsid w:val="00D87CD8"/>
    <w:rsid w:val="00DF1CFA"/>
    <w:rsid w:val="00E001ED"/>
    <w:rsid w:val="00E172CB"/>
    <w:rsid w:val="00E2530A"/>
    <w:rsid w:val="00E36D58"/>
    <w:rsid w:val="00E523C3"/>
    <w:rsid w:val="00E5388E"/>
    <w:rsid w:val="00E6016B"/>
    <w:rsid w:val="00E82C63"/>
    <w:rsid w:val="00E87977"/>
    <w:rsid w:val="00E94B95"/>
    <w:rsid w:val="00EC37A9"/>
    <w:rsid w:val="00ED4F17"/>
    <w:rsid w:val="00ED6905"/>
    <w:rsid w:val="00EF64C7"/>
    <w:rsid w:val="00F15904"/>
    <w:rsid w:val="00F619EA"/>
    <w:rsid w:val="00FE0D74"/>
    <w:rsid w:val="00FE32E7"/>
    <w:rsid w:val="00FE3D2C"/>
    <w:rsid w:val="13918E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037CF"/>
  <w15:docId w15:val="{93288E4F-ED64-4F02-8EB1-8417393A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Tablafinanciera">
    <w:name w:val="Tabla financiera"/>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nfasis2">
    <w:name w:val="Énfasis 2"/>
    <w:basedOn w:val="Normal"/>
    <w:link w:val="Carcterdenfasis2"/>
    <w:uiPriority w:val="8"/>
    <w:qFormat/>
    <w:rsid w:val="00C4026A"/>
    <w:pPr>
      <w:spacing w:before="240" w:after="240" w:line="240" w:lineRule="auto"/>
      <w:jc w:val="both"/>
    </w:pPr>
    <w:rPr>
      <w:b/>
      <w:spacing w:val="20"/>
    </w:rPr>
  </w:style>
  <w:style w:type="character" w:customStyle="1" w:styleId="Carcterdenfasis2">
    <w:name w:val="Carácter de énfasis 2"/>
    <w:basedOn w:val="DefaultParagraphFont"/>
    <w:link w:val="nfasis2"/>
    <w:uiPriority w:val="8"/>
    <w:rsid w:val="00C4026A"/>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52707">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header" Target="head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svg"/><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6.svg"/><Relationship Id="rId30" Type="http://schemas.openxmlformats.org/officeDocument/2006/relationships/footer" Target="footer7.xml"/><Relationship Id="rId35" Type="http://schemas.openxmlformats.org/officeDocument/2006/relationships/footer" Target="footer10.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Plantillas\Informe%20anual%20(dise&#241;o%20Rojo%20y%20neg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651FDFC4AA43446BF70F307FF4854CC" ma:contentTypeVersion="6" ma:contentTypeDescription="Crear nuevo documento." ma:contentTypeScope="" ma:versionID="bca5730366a60ed5087aa4708c9d2b48">
  <xsd:schema xmlns:xsd="http://www.w3.org/2001/XMLSchema" xmlns:xs="http://www.w3.org/2001/XMLSchema" xmlns:p="http://schemas.microsoft.com/office/2006/metadata/properties" xmlns:ns2="697f5856-57be-4075-b249-89da01c6c9c9" targetNamespace="http://schemas.microsoft.com/office/2006/metadata/properties" ma:root="true" ma:fieldsID="55da4bda1587571673cc9aa5699328d1" ns2:_="">
    <xsd:import namespace="697f5856-57be-4075-b249-89da01c6c9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7f5856-57be-4075-b249-89da01c6c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46CC1-783A-4BD7-B044-F81210FD2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7f5856-57be-4075-b249-89da01c6c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383D0-8629-4C41-8423-A0D202F733AE}">
  <ds:schemaRefs>
    <ds:schemaRef ds:uri="http://schemas.microsoft.com/sharepoint/v3/contenttype/forms"/>
  </ds:schemaRefs>
</ds:datastoreItem>
</file>

<file path=customXml/itemProps4.xml><?xml version="1.0" encoding="utf-8"?>
<ds:datastoreItem xmlns:ds="http://schemas.openxmlformats.org/officeDocument/2006/customXml" ds:itemID="{8F159CFE-2766-4993-B2DB-528FC89E819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A8ACDB1-7B49-4E0E-9537-306E4B3E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95</TotalTime>
  <Pages>6</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cristianmartesanchez@outlook.com</cp:lastModifiedBy>
  <cp:revision>22</cp:revision>
  <dcterms:created xsi:type="dcterms:W3CDTF">2021-03-29T00:15:00Z</dcterms:created>
  <dcterms:modified xsi:type="dcterms:W3CDTF">2021-07-02T22:30:00Z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0x0101000651FDFC4AA43446BF70F307FF4854CC</vt:lpwstr>
  </property>
</Properties>
</file>